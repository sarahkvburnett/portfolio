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3E25" w14:textId="6DB717FD" w:rsidR="00604A71" w:rsidRPr="000C5A25" w:rsidRDefault="00D70063" w:rsidP="00D70063">
      <w:pPr>
        <w:pStyle w:val="Heading3"/>
        <w:rPr>
          <w:color w:val="4D4D4D" w:themeColor="accent6"/>
        </w:rPr>
      </w:pPr>
      <w:r w:rsidRPr="000C5A25">
        <w:rPr>
          <w:noProof/>
          <w:color w:val="4D4D4D" w:themeColor="accent6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017B3BE" wp14:editId="6D9B4B23">
                <wp:simplePos x="0" y="0"/>
                <wp:positionH relativeFrom="page">
                  <wp:posOffset>685800</wp:posOffset>
                </wp:positionH>
                <wp:positionV relativeFrom="margin">
                  <wp:posOffset>55880</wp:posOffset>
                </wp:positionV>
                <wp:extent cx="2463800" cy="8458200"/>
                <wp:effectExtent l="0" t="0" r="1270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C47C1" w14:textId="2A4BA89D" w:rsidR="00187B92" w:rsidRPr="001F7B4D" w:rsidRDefault="00604A71" w:rsidP="00486E5D">
                            <w:pPr>
                              <w:pStyle w:val="Title"/>
                              <w:rPr>
                                <w:sz w:val="40"/>
                                <w:szCs w:val="96"/>
                              </w:rPr>
                            </w:pPr>
                            <w:r w:rsidRPr="001F7B4D">
                              <w:rPr>
                                <w:sz w:val="40"/>
                                <w:szCs w:val="96"/>
                              </w:rPr>
                              <w:t>Sarah Burnett</w:t>
                            </w:r>
                          </w:p>
                          <w:p w14:paraId="7429966B" w14:textId="6611B9FB" w:rsidR="00D70063" w:rsidRDefault="00604A71" w:rsidP="00556717">
                            <w:pPr>
                              <w:pStyle w:val="Subtitle"/>
                              <w:spacing w:after="320"/>
                            </w:pPr>
                            <w:r>
                              <w:t>Web Developer</w:t>
                            </w:r>
                          </w:p>
                          <w:p w14:paraId="7A7C88DE" w14:textId="2B99965D" w:rsidR="00D70063" w:rsidRDefault="00604A71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14:paraId="4DADA5B6" w14:textId="2F30C332" w:rsidR="001F7B4D" w:rsidRPr="000C5A25" w:rsidRDefault="008F5806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Psychological r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 xml:space="preserve">esearch assistant turned web developer. </w:t>
                            </w:r>
                            <w:r w:rsidR="001F7B4D" w:rsidRPr="000C5A25">
                              <w:rPr>
                                <w:color w:val="4D4D4D" w:themeColor="accent6"/>
                              </w:rPr>
                              <w:t>Motivated by curiosity and a love for learning currently e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>xpanding web development experience through personal projects to migrate career to</w:t>
                            </w:r>
                            <w:r w:rsidR="00113D11" w:rsidRPr="000C5A25">
                              <w:rPr>
                                <w:color w:val="4D4D4D" w:themeColor="accent6"/>
                              </w:rPr>
                              <w:t>wards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 xml:space="preserve"> helping people through tech.</w:t>
                            </w:r>
                            <w:r w:rsidR="001F7B4D" w:rsidRPr="000C5A25">
                              <w:rPr>
                                <w:color w:val="4D4D4D" w:themeColor="accent6"/>
                              </w:rPr>
                              <w:t xml:space="preserve"> </w:t>
                            </w:r>
                          </w:p>
                          <w:p w14:paraId="156F25FA" w14:textId="2B15A4EA" w:rsidR="00F8745F" w:rsidRDefault="00F8745F" w:rsidP="00F8745F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14:paraId="05C03302" w14:textId="77777777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Language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:  </w:t>
                            </w:r>
                          </w:p>
                          <w:p w14:paraId="42218183" w14:textId="29D831FD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>HTML | CSS | JavaScript</w:t>
                            </w:r>
                          </w:p>
                          <w:p w14:paraId="550EB409" w14:textId="77777777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Front-end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1A72556F" w14:textId="7A18DE23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>React | SASS | Stylus</w:t>
                            </w:r>
                          </w:p>
                          <w:p w14:paraId="78E4CE3B" w14:textId="77777777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Back-end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2F444ACF" w14:textId="3870D73D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>NodeJS | Express | MongoDB</w:t>
                            </w:r>
                          </w:p>
                          <w:p w14:paraId="3869C72B" w14:textId="77777777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Other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: </w:t>
                            </w:r>
                          </w:p>
                          <w:p w14:paraId="69F6A59D" w14:textId="107C20B4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>Git</w:t>
                            </w:r>
                            <w:r w:rsidR="00113D11" w:rsidRPr="000C5A25">
                              <w:rPr>
                                <w:color w:val="4D4D4D" w:themeColor="accent6"/>
                                <w:lang w:eastAsia="ja-JP"/>
                              </w:rPr>
                              <w:t>/Github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 | Qualtrics | Pug</w:t>
                            </w:r>
                            <w:r w:rsidR="00802841"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 | Jest</w:t>
                            </w:r>
                          </w:p>
                          <w:p w14:paraId="29C803B7" w14:textId="77777777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  <w:lang w:eastAsia="ja-JP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  <w:lang w:eastAsia="ja-JP"/>
                              </w:rPr>
                              <w:t>Soft</w:t>
                            </w:r>
                            <w:r w:rsidRPr="000C5A25">
                              <w:rPr>
                                <w:color w:val="4D4D4D" w:themeColor="accent6"/>
                                <w:lang w:eastAsia="ja-JP"/>
                              </w:rPr>
                              <w:t xml:space="preserve">:  </w:t>
                            </w:r>
                          </w:p>
                          <w:p w14:paraId="363C5DA4" w14:textId="0AA77751" w:rsidR="00F8745F" w:rsidRPr="000C5A25" w:rsidRDefault="00F8745F" w:rsidP="00F8745F">
                            <w:pPr>
                              <w:spacing w:after="0"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Adaptable | Resourceful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 xml:space="preserve"> |</w:t>
                            </w:r>
                          </w:p>
                          <w:p w14:paraId="3F7F39CA" w14:textId="4135DE9B" w:rsidR="00A12C0D" w:rsidRPr="000C5A25" w:rsidRDefault="00A12C0D" w:rsidP="00A12C0D">
                            <w:pPr>
                              <w:spacing w:after="0"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Organised | Empath</w:t>
                            </w:r>
                            <w:r w:rsidR="00EC556B" w:rsidRPr="000C5A25">
                              <w:rPr>
                                <w:color w:val="4D4D4D" w:themeColor="accent6"/>
                              </w:rPr>
                              <w:t>etic</w:t>
                            </w:r>
                          </w:p>
                          <w:p w14:paraId="6E1D6F1C" w14:textId="1FDAC2C8" w:rsidR="00D4187F" w:rsidRDefault="00604A71" w:rsidP="00D4187F">
                            <w:pPr>
                              <w:pStyle w:val="Heading2"/>
                            </w:pPr>
                            <w:r>
                              <w:t>C</w:t>
                            </w:r>
                            <w:r w:rsidR="00D4187F">
                              <w:t>ontact</w:t>
                            </w:r>
                          </w:p>
                          <w:p w14:paraId="3E7AAFF1" w14:textId="2D9B9D97" w:rsidR="00604A71" w:rsidRPr="000C5A25" w:rsidRDefault="005812F3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 xml:space="preserve">Address: 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>Exeter, willing to relocate</w:t>
                            </w:r>
                          </w:p>
                          <w:p w14:paraId="004D8228" w14:textId="00695F28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Number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r w:rsidR="00604A71" w:rsidRPr="000C5A25">
                              <w:rPr>
                                <w:color w:val="4D4D4D" w:themeColor="accent6"/>
                              </w:rPr>
                              <w:t>07908735897</w:t>
                            </w:r>
                          </w:p>
                          <w:p w14:paraId="52599FD8" w14:textId="718BB65F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Email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1" w:history="1"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sarahkvburnett@btinternet.com</w:t>
                              </w:r>
                            </w:hyperlink>
                          </w:p>
                          <w:p w14:paraId="0FD759B7" w14:textId="2BAFEEC5" w:rsidR="00604A71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GitHub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2" w:history="1"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</w:t>
                              </w:r>
                            </w:hyperlink>
                            <w:r w:rsidRPr="000C5A25">
                              <w:rPr>
                                <w:color w:val="4D4D4D" w:themeColor="accent6"/>
                              </w:rPr>
                              <w:t xml:space="preserve"> </w:t>
                            </w:r>
                          </w:p>
                          <w:p w14:paraId="336C3227" w14:textId="69B327B1" w:rsidR="005812F3" w:rsidRPr="000C5A25" w:rsidRDefault="005812F3" w:rsidP="00D4187F">
                            <w:pPr>
                              <w:pStyle w:val="ContactInfo"/>
                              <w:spacing w:line="240" w:lineRule="aut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b/>
                                <w:bCs/>
                                <w:color w:val="4D4D4D" w:themeColor="accent6"/>
                              </w:rPr>
                              <w:t>LinkedIn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 xml:space="preserve">: </w:t>
                            </w:r>
                            <w:hyperlink r:id="rId13" w:history="1">
                              <w:r w:rsidRPr="000C5A25">
                                <w:rPr>
                                  <w:rStyle w:val="Hyperlink"/>
                                  <w:color w:val="4D4D4D" w:themeColor="accent6"/>
                                </w:rPr>
                                <w:t>sarahkvburnett</w:t>
                              </w:r>
                            </w:hyperlink>
                          </w:p>
                          <w:p w14:paraId="243E4357" w14:textId="483CC3C0" w:rsidR="001F7B4D" w:rsidRDefault="00D4187F" w:rsidP="00D4187F">
                            <w:pPr>
                              <w:pStyle w:val="Heading2"/>
                            </w:pPr>
                            <w:r>
                              <w:t>Interests</w:t>
                            </w:r>
                          </w:p>
                          <w:p w14:paraId="446F5FA2" w14:textId="46C810A4" w:rsidR="00D4187F" w:rsidRPr="000C5A25" w:rsidRDefault="00604A71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Coaching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>/Mentoring</w:t>
                            </w:r>
                          </w:p>
                          <w:p w14:paraId="65FA7DAD" w14:textId="171DEDC5" w:rsidR="00604A71" w:rsidRPr="000C5A25" w:rsidRDefault="00604A71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Mental Health</w:t>
                            </w:r>
                          </w:p>
                          <w:p w14:paraId="72376AFE" w14:textId="7E036574" w:rsidR="00604A71" w:rsidRPr="000C5A25" w:rsidRDefault="00604A71" w:rsidP="00604A71">
                            <w:pPr>
                              <w:pStyle w:val="ContactInfo"/>
                              <w:rPr>
                                <w:color w:val="4D4D4D" w:themeColor="accent6"/>
                              </w:rPr>
                            </w:pPr>
                            <w:r w:rsidRPr="000C5A25">
                              <w:rPr>
                                <w:color w:val="4D4D4D" w:themeColor="accent6"/>
                              </w:rPr>
                              <w:t>Mindfulness</w:t>
                            </w:r>
                            <w:r w:rsidR="00A12C0D" w:rsidRPr="000C5A25">
                              <w:rPr>
                                <w:color w:val="4D4D4D" w:themeColor="accent6"/>
                              </w:rPr>
                              <w:t xml:space="preserve"> &amp; </w:t>
                            </w:r>
                            <w:r w:rsidRPr="000C5A25">
                              <w:rPr>
                                <w:color w:val="4D4D4D" w:themeColor="accent6"/>
                              </w:rPr>
                              <w:t>Yoga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B3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4pt;margin-top:4.4pt;width:194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" filled="f" stroked="f">
                <v:textbox inset="0,0,0,0">
                  <w:txbxContent>
                    <w:p w14:paraId="6A0C47C1" w14:textId="2A4BA89D" w:rsidR="00187B92" w:rsidRPr="001F7B4D" w:rsidRDefault="00604A71" w:rsidP="00486E5D">
                      <w:pPr>
                        <w:pStyle w:val="Title"/>
                        <w:rPr>
                          <w:sz w:val="40"/>
                          <w:szCs w:val="96"/>
                        </w:rPr>
                      </w:pPr>
                      <w:r w:rsidRPr="001F7B4D">
                        <w:rPr>
                          <w:sz w:val="40"/>
                          <w:szCs w:val="96"/>
                        </w:rPr>
                        <w:t>Sarah Burnett</w:t>
                      </w:r>
                    </w:p>
                    <w:p w14:paraId="7429966B" w14:textId="6611B9FB" w:rsidR="00D70063" w:rsidRDefault="00604A71" w:rsidP="00556717">
                      <w:pPr>
                        <w:pStyle w:val="Subtitle"/>
                        <w:spacing w:after="320"/>
                      </w:pPr>
                      <w:r>
                        <w:t>Web Developer</w:t>
                      </w:r>
                    </w:p>
                    <w:p w14:paraId="7A7C88DE" w14:textId="2B99965D" w:rsidR="00D70063" w:rsidRDefault="00604A71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14:paraId="4DADA5B6" w14:textId="2F30C332" w:rsidR="001F7B4D" w:rsidRPr="000C5A25" w:rsidRDefault="008F5806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Psychological r</w:t>
                      </w:r>
                      <w:r w:rsidR="00604A71" w:rsidRPr="000C5A25">
                        <w:rPr>
                          <w:color w:val="4D4D4D" w:themeColor="accent6"/>
                        </w:rPr>
                        <w:t xml:space="preserve">esearch assistant turned web developer. </w:t>
                      </w:r>
                      <w:r w:rsidR="001F7B4D" w:rsidRPr="000C5A25">
                        <w:rPr>
                          <w:color w:val="4D4D4D" w:themeColor="accent6"/>
                        </w:rPr>
                        <w:t>Motivated by curiosity and a love for learning currently e</w:t>
                      </w:r>
                      <w:r w:rsidR="00604A71" w:rsidRPr="000C5A25">
                        <w:rPr>
                          <w:color w:val="4D4D4D" w:themeColor="accent6"/>
                        </w:rPr>
                        <w:t>xpanding web development experience through personal projects to migrate career to</w:t>
                      </w:r>
                      <w:r w:rsidR="00113D11" w:rsidRPr="000C5A25">
                        <w:rPr>
                          <w:color w:val="4D4D4D" w:themeColor="accent6"/>
                        </w:rPr>
                        <w:t>wards</w:t>
                      </w:r>
                      <w:r w:rsidR="00604A71" w:rsidRPr="000C5A25">
                        <w:rPr>
                          <w:color w:val="4D4D4D" w:themeColor="accent6"/>
                        </w:rPr>
                        <w:t xml:space="preserve"> helping people through tech.</w:t>
                      </w:r>
                      <w:r w:rsidR="001F7B4D" w:rsidRPr="000C5A25">
                        <w:rPr>
                          <w:color w:val="4D4D4D" w:themeColor="accent6"/>
                        </w:rPr>
                        <w:t xml:space="preserve"> </w:t>
                      </w:r>
                    </w:p>
                    <w:p w14:paraId="156F25FA" w14:textId="2B15A4EA" w:rsidR="00F8745F" w:rsidRDefault="00F8745F" w:rsidP="00F8745F">
                      <w:pPr>
                        <w:pStyle w:val="Heading2"/>
                      </w:pPr>
                      <w:r>
                        <w:t>SKILLS</w:t>
                      </w:r>
                    </w:p>
                    <w:p w14:paraId="05C03302" w14:textId="77777777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Language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:  </w:t>
                      </w:r>
                    </w:p>
                    <w:p w14:paraId="42218183" w14:textId="29D831FD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color w:val="4D4D4D" w:themeColor="accent6"/>
                          <w:lang w:eastAsia="ja-JP"/>
                        </w:rPr>
                        <w:t>HTML | CSS | JavaScript</w:t>
                      </w:r>
                    </w:p>
                    <w:p w14:paraId="550EB409" w14:textId="77777777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Front-end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: </w:t>
                      </w:r>
                    </w:p>
                    <w:p w14:paraId="1A72556F" w14:textId="7A18DE23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color w:val="4D4D4D" w:themeColor="accent6"/>
                          <w:lang w:eastAsia="ja-JP"/>
                        </w:rPr>
                        <w:t>React | SASS | Stylus</w:t>
                      </w:r>
                    </w:p>
                    <w:p w14:paraId="78E4CE3B" w14:textId="77777777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Back-end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: </w:t>
                      </w:r>
                    </w:p>
                    <w:p w14:paraId="2F444ACF" w14:textId="3870D73D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color w:val="4D4D4D" w:themeColor="accent6"/>
                          <w:lang w:eastAsia="ja-JP"/>
                        </w:rPr>
                        <w:t>NodeJS | Express | MongoDB</w:t>
                      </w:r>
                    </w:p>
                    <w:p w14:paraId="3869C72B" w14:textId="77777777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Other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: </w:t>
                      </w:r>
                    </w:p>
                    <w:p w14:paraId="69F6A59D" w14:textId="107C20B4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color w:val="4D4D4D" w:themeColor="accent6"/>
                          <w:lang w:eastAsia="ja-JP"/>
                        </w:rPr>
                        <w:t>Git</w:t>
                      </w:r>
                      <w:r w:rsidR="00113D11" w:rsidRPr="000C5A25">
                        <w:rPr>
                          <w:color w:val="4D4D4D" w:themeColor="accent6"/>
                          <w:lang w:eastAsia="ja-JP"/>
                        </w:rPr>
                        <w:t>/Github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 | Qualtrics | Pug</w:t>
                      </w:r>
                      <w:r w:rsidR="00802841" w:rsidRPr="000C5A25">
                        <w:rPr>
                          <w:color w:val="4D4D4D" w:themeColor="accent6"/>
                          <w:lang w:eastAsia="ja-JP"/>
                        </w:rPr>
                        <w:t xml:space="preserve"> | Jest</w:t>
                      </w:r>
                    </w:p>
                    <w:p w14:paraId="29C803B7" w14:textId="77777777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  <w:lang w:eastAsia="ja-JP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  <w:lang w:eastAsia="ja-JP"/>
                        </w:rPr>
                        <w:t>Soft</w:t>
                      </w:r>
                      <w:r w:rsidRPr="000C5A25">
                        <w:rPr>
                          <w:color w:val="4D4D4D" w:themeColor="accent6"/>
                          <w:lang w:eastAsia="ja-JP"/>
                        </w:rPr>
                        <w:t xml:space="preserve">:  </w:t>
                      </w:r>
                    </w:p>
                    <w:p w14:paraId="363C5DA4" w14:textId="0AA77751" w:rsidR="00F8745F" w:rsidRPr="000C5A25" w:rsidRDefault="00F8745F" w:rsidP="00F8745F">
                      <w:pPr>
                        <w:spacing w:after="0"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Adaptable | Resourceful</w:t>
                      </w:r>
                      <w:r w:rsidR="00A12C0D" w:rsidRPr="000C5A25">
                        <w:rPr>
                          <w:color w:val="4D4D4D" w:themeColor="accent6"/>
                        </w:rPr>
                        <w:t xml:space="preserve"> |</w:t>
                      </w:r>
                    </w:p>
                    <w:p w14:paraId="3F7F39CA" w14:textId="4135DE9B" w:rsidR="00A12C0D" w:rsidRPr="000C5A25" w:rsidRDefault="00A12C0D" w:rsidP="00A12C0D">
                      <w:pPr>
                        <w:spacing w:after="0"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Organised | Empath</w:t>
                      </w:r>
                      <w:r w:rsidR="00EC556B" w:rsidRPr="000C5A25">
                        <w:rPr>
                          <w:color w:val="4D4D4D" w:themeColor="accent6"/>
                        </w:rPr>
                        <w:t>etic</w:t>
                      </w:r>
                    </w:p>
                    <w:p w14:paraId="6E1D6F1C" w14:textId="1FDAC2C8" w:rsidR="00D4187F" w:rsidRDefault="00604A71" w:rsidP="00D4187F">
                      <w:pPr>
                        <w:pStyle w:val="Heading2"/>
                      </w:pPr>
                      <w:r>
                        <w:t>C</w:t>
                      </w:r>
                      <w:r w:rsidR="00D4187F">
                        <w:t>ontact</w:t>
                      </w:r>
                    </w:p>
                    <w:p w14:paraId="3E7AAFF1" w14:textId="2D9B9D97" w:rsidR="00604A71" w:rsidRPr="000C5A25" w:rsidRDefault="005812F3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 xml:space="preserve">Address: </w:t>
                      </w:r>
                      <w:r w:rsidR="00604A71" w:rsidRPr="000C5A25">
                        <w:rPr>
                          <w:color w:val="4D4D4D" w:themeColor="accent6"/>
                        </w:rPr>
                        <w:t>Exeter, willing to relocate</w:t>
                      </w:r>
                    </w:p>
                    <w:p w14:paraId="004D8228" w14:textId="00695F28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Number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r w:rsidR="00604A71" w:rsidRPr="000C5A25">
                        <w:rPr>
                          <w:color w:val="4D4D4D" w:themeColor="accent6"/>
                        </w:rPr>
                        <w:t>07908735897</w:t>
                      </w:r>
                    </w:p>
                    <w:p w14:paraId="52599FD8" w14:textId="718BB65F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Email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4" w:history="1"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sarahkvburnett@btinternet.com</w:t>
                        </w:r>
                      </w:hyperlink>
                    </w:p>
                    <w:p w14:paraId="0FD759B7" w14:textId="2BAFEEC5" w:rsidR="00604A71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GitHub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5" w:history="1"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</w:t>
                        </w:r>
                      </w:hyperlink>
                      <w:r w:rsidRPr="000C5A25">
                        <w:rPr>
                          <w:color w:val="4D4D4D" w:themeColor="accent6"/>
                        </w:rPr>
                        <w:t xml:space="preserve"> </w:t>
                      </w:r>
                    </w:p>
                    <w:p w14:paraId="336C3227" w14:textId="69B327B1" w:rsidR="005812F3" w:rsidRPr="000C5A25" w:rsidRDefault="005812F3" w:rsidP="00D4187F">
                      <w:pPr>
                        <w:pStyle w:val="ContactInfo"/>
                        <w:spacing w:line="240" w:lineRule="aut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b/>
                          <w:bCs/>
                          <w:color w:val="4D4D4D" w:themeColor="accent6"/>
                        </w:rPr>
                        <w:t>LinkedIn</w:t>
                      </w:r>
                      <w:r w:rsidRPr="000C5A25">
                        <w:rPr>
                          <w:color w:val="4D4D4D" w:themeColor="accent6"/>
                        </w:rPr>
                        <w:t xml:space="preserve">: </w:t>
                      </w:r>
                      <w:hyperlink r:id="rId16" w:history="1">
                        <w:r w:rsidRPr="000C5A25">
                          <w:rPr>
                            <w:rStyle w:val="Hyperlink"/>
                            <w:color w:val="4D4D4D" w:themeColor="accent6"/>
                          </w:rPr>
                          <w:t>sarahkvburnett</w:t>
                        </w:r>
                      </w:hyperlink>
                    </w:p>
                    <w:p w14:paraId="243E4357" w14:textId="483CC3C0" w:rsidR="001F7B4D" w:rsidRDefault="00D4187F" w:rsidP="00D4187F">
                      <w:pPr>
                        <w:pStyle w:val="Heading2"/>
                      </w:pPr>
                      <w:r>
                        <w:t>Interests</w:t>
                      </w:r>
                    </w:p>
                    <w:p w14:paraId="446F5FA2" w14:textId="46C810A4" w:rsidR="00D4187F" w:rsidRPr="000C5A25" w:rsidRDefault="00604A71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Coaching</w:t>
                      </w:r>
                      <w:r w:rsidR="00A12C0D" w:rsidRPr="000C5A25">
                        <w:rPr>
                          <w:color w:val="4D4D4D" w:themeColor="accent6"/>
                        </w:rPr>
                        <w:t>/Mentoring</w:t>
                      </w:r>
                    </w:p>
                    <w:p w14:paraId="65FA7DAD" w14:textId="171DEDC5" w:rsidR="00604A71" w:rsidRPr="000C5A25" w:rsidRDefault="00604A71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Mental Health</w:t>
                      </w:r>
                    </w:p>
                    <w:p w14:paraId="72376AFE" w14:textId="7E036574" w:rsidR="00604A71" w:rsidRPr="000C5A25" w:rsidRDefault="00604A71" w:rsidP="00604A71">
                      <w:pPr>
                        <w:pStyle w:val="ContactInfo"/>
                        <w:rPr>
                          <w:color w:val="4D4D4D" w:themeColor="accent6"/>
                        </w:rPr>
                      </w:pPr>
                      <w:r w:rsidRPr="000C5A25">
                        <w:rPr>
                          <w:color w:val="4D4D4D" w:themeColor="accent6"/>
                        </w:rPr>
                        <w:t>Mindfulness</w:t>
                      </w:r>
                      <w:r w:rsidR="00A12C0D" w:rsidRPr="000C5A25">
                        <w:rPr>
                          <w:color w:val="4D4D4D" w:themeColor="accent6"/>
                        </w:rPr>
                        <w:t xml:space="preserve"> &amp; </w:t>
                      </w:r>
                      <w:r w:rsidRPr="000C5A25">
                        <w:rPr>
                          <w:color w:val="4D4D4D" w:themeColor="accent6"/>
                        </w:rPr>
                        <w:t>Yoga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F8745F" w:rsidRPr="000C5A25">
        <w:rPr>
          <w:color w:val="4D4D4D" w:themeColor="accent6"/>
        </w:rPr>
        <w:t>EXperience</w:t>
      </w:r>
    </w:p>
    <w:p w14:paraId="0845C1A2" w14:textId="2C8BAF7D" w:rsidR="001F7B4D" w:rsidRPr="000C5A25" w:rsidRDefault="00E36DBB" w:rsidP="00D70063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 xml:space="preserve">FREELANCE </w:t>
      </w:r>
      <w:r w:rsidR="001F7B4D" w:rsidRPr="000C5A25">
        <w:rPr>
          <w:color w:val="4D4D4D" w:themeColor="accent6"/>
        </w:rPr>
        <w:t>Qualtrics Programmer</w:t>
      </w:r>
    </w:p>
    <w:p w14:paraId="54D7C371" w14:textId="52E3CD3F" w:rsidR="00D70063" w:rsidRPr="000C5A25" w:rsidRDefault="001F7B4D" w:rsidP="00D70063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Clinical Trials Unit, University of Exeter</w:t>
      </w:r>
    </w:p>
    <w:p w14:paraId="7471B996" w14:textId="216E82A1" w:rsidR="00D70063" w:rsidRPr="000C5A25" w:rsidRDefault="00556717" w:rsidP="00D70063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august 20</w:t>
      </w:r>
      <w:r w:rsidR="001F7B4D" w:rsidRPr="000C5A25">
        <w:rPr>
          <w:color w:val="4D4D4D" w:themeColor="accent6"/>
        </w:rPr>
        <w:t>20</w:t>
      </w:r>
      <w:r w:rsidRPr="000C5A25">
        <w:rPr>
          <w:color w:val="4D4D4D" w:themeColor="accent6"/>
        </w:rPr>
        <w:t>-present</w:t>
      </w:r>
    </w:p>
    <w:p w14:paraId="36EB6261" w14:textId="77777777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Rapidly developed and customised survey for research study </w:t>
      </w:r>
    </w:p>
    <w:p w14:paraId="7F29E433" w14:textId="77777777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Adapted and configured new appointment software</w:t>
      </w:r>
    </w:p>
    <w:p w14:paraId="052464E1" w14:textId="77777777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Demonstrated software to research team</w:t>
      </w:r>
    </w:p>
    <w:p w14:paraId="603EB206" w14:textId="4BE07748" w:rsidR="001F7B4D" w:rsidRPr="000C5A25" w:rsidRDefault="001F7B4D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Flexibly responding and acting on client emails</w:t>
      </w:r>
      <w:r w:rsidR="00E36DBB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to deadlines</w:t>
      </w:r>
    </w:p>
    <w:p w14:paraId="0A5F0AC9" w14:textId="302B6802" w:rsidR="008F5806" w:rsidRPr="000C5A25" w:rsidRDefault="00E36DBB" w:rsidP="001F7B4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Regularly commended and thanked, repeat offers of work</w:t>
      </w:r>
    </w:p>
    <w:p w14:paraId="258A4B77" w14:textId="77777777" w:rsidR="00D70063" w:rsidRPr="000C5A25" w:rsidRDefault="00D70063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1FE0F174" w14:textId="77777777" w:rsidR="001F7B4D" w:rsidRPr="000C5A25" w:rsidRDefault="001F7B4D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Qualtrics and Data assistant</w:t>
      </w:r>
    </w:p>
    <w:p w14:paraId="4956A07C" w14:textId="6AECD22D" w:rsidR="001F7B4D" w:rsidRPr="000C5A25" w:rsidRDefault="001F7B4D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Mood disorders center, univer</w:t>
      </w:r>
      <w:r w:rsidR="00F8745F" w:rsidRPr="000C5A25">
        <w:rPr>
          <w:color w:val="4D4D4D" w:themeColor="accent6"/>
        </w:rPr>
        <w:t>SI</w:t>
      </w:r>
      <w:r w:rsidRPr="000C5A25">
        <w:rPr>
          <w:color w:val="4D4D4D" w:themeColor="accent6"/>
        </w:rPr>
        <w:t>ty of exeter</w:t>
      </w:r>
    </w:p>
    <w:p w14:paraId="06B38D4C" w14:textId="224FD320" w:rsidR="00D70063" w:rsidRPr="000C5A25" w:rsidRDefault="001F7B4D" w:rsidP="00D70063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JULY</w:t>
      </w:r>
      <w:r w:rsidR="00556717" w:rsidRPr="000C5A25">
        <w:rPr>
          <w:color w:val="4D4D4D" w:themeColor="accent6"/>
        </w:rPr>
        <w:t xml:space="preserve"> 201</w:t>
      </w:r>
      <w:r w:rsidR="00F8745F" w:rsidRPr="000C5A25">
        <w:rPr>
          <w:color w:val="4D4D4D" w:themeColor="accent6"/>
        </w:rPr>
        <w:t>9</w:t>
      </w:r>
      <w:r w:rsidR="00556717" w:rsidRPr="000C5A25">
        <w:rPr>
          <w:color w:val="4D4D4D" w:themeColor="accent6"/>
        </w:rPr>
        <w:t>-</w:t>
      </w:r>
      <w:r w:rsidR="00A12C0D" w:rsidRPr="000C5A25">
        <w:rPr>
          <w:color w:val="4D4D4D" w:themeColor="accent6"/>
        </w:rPr>
        <w:t>PRESENT</w:t>
      </w:r>
    </w:p>
    <w:p w14:paraId="0220A2D1" w14:textId="117E9B45" w:rsidR="001F7B4D" w:rsidRPr="000C5A25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Autonomously b</w:t>
      </w:r>
      <w:r w:rsidR="001F7B4D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uilt 4 complex 100-page screening surveys</w:t>
      </w:r>
    </w:p>
    <w:p w14:paraId="3912DEBA" w14:textId="37469DE1" w:rsidR="001F7B4D" w:rsidRPr="000C5A25" w:rsidRDefault="008C24B2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Added custom code for required functionality and experience</w:t>
      </w:r>
    </w:p>
    <w:p w14:paraId="23F76542" w14:textId="3949058A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Integrat</w:t>
      </w:r>
      <w:r w:rsidR="008C24B2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ed 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with third party API</w:t>
      </w:r>
      <w:r w:rsidR="007660F3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for mental health app</w:t>
      </w:r>
    </w:p>
    <w:p w14:paraId="64F45DBB" w14:textId="77777777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Collaborating with internal and external IT teams</w:t>
      </w:r>
    </w:p>
    <w:p w14:paraId="0DBCB716" w14:textId="77777777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Added analytics and cookie consent to existing website</w:t>
      </w:r>
    </w:p>
    <w:p w14:paraId="1BC88CE7" w14:textId="77777777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Unit and e2e testing of surveys and reporting system</w:t>
      </w:r>
    </w:p>
    <w:p w14:paraId="77D23F73" w14:textId="77777777" w:rsidR="001F7B4D" w:rsidRPr="000C5A25" w:rsidRDefault="001F7B4D" w:rsidP="001F7B4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Reporting progress back to team and implementing feedback</w:t>
      </w:r>
    </w:p>
    <w:p w14:paraId="0DB731DD" w14:textId="260F2BE3" w:rsidR="00D4187F" w:rsidRPr="000C5A25" w:rsidRDefault="00D4187F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2805DDF2" w14:textId="62630BA3" w:rsidR="001F7B4D" w:rsidRPr="000C5A25" w:rsidRDefault="00F8745F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RESEARCH ASSISTANT</w:t>
      </w:r>
    </w:p>
    <w:p w14:paraId="042066FB" w14:textId="43AD6572" w:rsidR="001F7B4D" w:rsidRPr="000C5A25" w:rsidRDefault="00F8745F" w:rsidP="001F7B4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PSYCHOLOGY</w:t>
      </w:r>
      <w:r w:rsidR="001F7B4D" w:rsidRPr="000C5A25">
        <w:rPr>
          <w:color w:val="4D4D4D" w:themeColor="accent6"/>
        </w:rPr>
        <w:t>, univer</w:t>
      </w:r>
      <w:r w:rsidRPr="000C5A25">
        <w:rPr>
          <w:color w:val="4D4D4D" w:themeColor="accent6"/>
        </w:rPr>
        <w:t>SI</w:t>
      </w:r>
      <w:r w:rsidR="001F7B4D" w:rsidRPr="000C5A25">
        <w:rPr>
          <w:color w:val="4D4D4D" w:themeColor="accent6"/>
        </w:rPr>
        <w:t>ty of exeter</w:t>
      </w:r>
    </w:p>
    <w:p w14:paraId="6A1B6B65" w14:textId="5AAA77F2" w:rsidR="001F7B4D" w:rsidRPr="000C5A25" w:rsidRDefault="00A12C0D" w:rsidP="001F7B4D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OCTOBer</w:t>
      </w:r>
      <w:r w:rsidR="001F7B4D" w:rsidRPr="000C5A25">
        <w:rPr>
          <w:color w:val="4D4D4D" w:themeColor="accent6"/>
        </w:rPr>
        <w:t xml:space="preserve"> 201</w:t>
      </w:r>
      <w:r w:rsidRPr="000C5A25">
        <w:rPr>
          <w:color w:val="4D4D4D" w:themeColor="accent6"/>
        </w:rPr>
        <w:t>9</w:t>
      </w:r>
      <w:r w:rsidR="001F7B4D" w:rsidRPr="000C5A25">
        <w:rPr>
          <w:color w:val="4D4D4D" w:themeColor="accent6"/>
        </w:rPr>
        <w:t>-ju</w:t>
      </w:r>
      <w:r w:rsidRPr="000C5A25">
        <w:rPr>
          <w:color w:val="4D4D4D" w:themeColor="accent6"/>
        </w:rPr>
        <w:t>NE</w:t>
      </w:r>
      <w:r w:rsidR="001F7B4D" w:rsidRPr="000C5A25">
        <w:rPr>
          <w:color w:val="4D4D4D" w:themeColor="accent6"/>
        </w:rPr>
        <w:t xml:space="preserve"> 20</w:t>
      </w:r>
      <w:r w:rsidRPr="000C5A25">
        <w:rPr>
          <w:color w:val="4D4D4D" w:themeColor="accent6"/>
        </w:rPr>
        <w:t>20</w:t>
      </w:r>
    </w:p>
    <w:p w14:paraId="4A85F789" w14:textId="6F09B0F5" w:rsidR="00F8745F" w:rsidRPr="000C5A25" w:rsidRDefault="00336E57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Conducted extensive experiment with</w:t>
      </w:r>
      <w:r w:rsidR="00F8745F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over 50 participants</w:t>
      </w:r>
    </w:p>
    <w:p w14:paraId="1076253B" w14:textId="238CFC8E" w:rsidR="00F8745F" w:rsidRPr="000C5A25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Rapidly learnt new software to monitor and analyse heart rate</w:t>
      </w:r>
    </w:p>
    <w:p w14:paraId="1F7EEF79" w14:textId="41636296" w:rsidR="00F8745F" w:rsidRPr="000C5A25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Designed and built software tutorial website with React</w:t>
      </w:r>
    </w:p>
    <w:p w14:paraId="63B5C0C8" w14:textId="77777777" w:rsidR="00F8745F" w:rsidRPr="000C5A25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Trained and managed undergraduate interns working on project</w:t>
      </w:r>
    </w:p>
    <w:p w14:paraId="4EB1B1F7" w14:textId="5F14324A" w:rsidR="00F8745F" w:rsidRPr="000C5A25" w:rsidRDefault="00F8745F" w:rsidP="00F8745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="Times New Roman"/>
          <w:color w:val="4D4D4D" w:themeColor="accent6"/>
          <w:sz w:val="22"/>
          <w:szCs w:val="22"/>
          <w:lang w:val="en-GB" w:eastAsia="en-GB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Data entry, cleaning and analysis </w:t>
      </w:r>
      <w:r w:rsidR="00E36DBB"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with</w:t>
      </w: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 xml:space="preserve"> Excel/SPSS</w:t>
      </w:r>
    </w:p>
    <w:p w14:paraId="2F137091" w14:textId="6C9E94C0" w:rsidR="001F7B4D" w:rsidRPr="000C5A25" w:rsidRDefault="00F8745F" w:rsidP="007406C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Developed macros for more efficient data preprocessing</w:t>
      </w:r>
    </w:p>
    <w:p w14:paraId="781433B3" w14:textId="6BBE122C" w:rsidR="001F7B4D" w:rsidRPr="000C5A25" w:rsidRDefault="001F7B4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p w14:paraId="052B78B1" w14:textId="32941F8D" w:rsidR="00A12C0D" w:rsidRPr="000C5A25" w:rsidRDefault="00A12C0D" w:rsidP="00A12C0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ACADEMIC PERFORMANCE COACH</w:t>
      </w:r>
    </w:p>
    <w:p w14:paraId="007ED21C" w14:textId="5B4F1D7F" w:rsidR="00A12C0D" w:rsidRPr="000C5A25" w:rsidRDefault="00A12C0D" w:rsidP="00A12C0D">
      <w:pPr>
        <w:pStyle w:val="Heading4"/>
        <w:rPr>
          <w:color w:val="4D4D4D" w:themeColor="accent6"/>
        </w:rPr>
      </w:pPr>
      <w:r w:rsidRPr="000C5A25">
        <w:rPr>
          <w:color w:val="4D4D4D" w:themeColor="accent6"/>
        </w:rPr>
        <w:t>COACHBRIGHT</w:t>
      </w:r>
    </w:p>
    <w:p w14:paraId="1C4F1E31" w14:textId="61C667BE" w:rsidR="00A12C0D" w:rsidRPr="000C5A25" w:rsidRDefault="00A12C0D" w:rsidP="00A12C0D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JANUARY 2019-juNE 2019</w:t>
      </w:r>
    </w:p>
    <w:p w14:paraId="32D29F3B" w14:textId="33F2458B" w:rsidR="00A12C0D" w:rsidRPr="000C5A25" w:rsidRDefault="00A12C0D" w:rsidP="00A12C0D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  <w:sz w:val="21"/>
          <w:szCs w:val="21"/>
        </w:rPr>
      </w:pPr>
      <w:r w:rsidRPr="000C5A25">
        <w:rPr>
          <w:rFonts w:eastAsia="Times New Roman" w:cs="Times New Roman"/>
          <w:color w:val="4D4D4D" w:themeColor="accent6"/>
          <w:sz w:val="21"/>
          <w:szCs w:val="21"/>
          <w:shd w:val="clear" w:color="auto" w:fill="FFFFFF"/>
          <w:lang w:val="en-GB" w:eastAsia="en-GB"/>
        </w:rPr>
        <w:t>Refreshing A-level Maths and Science to coach disadvantaged pupils</w:t>
      </w:r>
    </w:p>
    <w:p w14:paraId="4F3B2A3C" w14:textId="42EC2B86" w:rsidR="00E36DBB" w:rsidRPr="000C5A25" w:rsidRDefault="00A12C0D" w:rsidP="00E36DBB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  <w:sz w:val="21"/>
          <w:szCs w:val="21"/>
        </w:rPr>
      </w:pPr>
      <w:r w:rsidRPr="000C5A25">
        <w:rPr>
          <w:rFonts w:eastAsia="Times New Roman" w:cs="Calibri Light"/>
          <w:color w:val="4D4D4D" w:themeColor="accent6"/>
          <w:sz w:val="21"/>
          <w:szCs w:val="21"/>
        </w:rPr>
        <w:t>Designing and delivering</w:t>
      </w:r>
      <w:r w:rsidR="00802841" w:rsidRPr="000C5A25">
        <w:rPr>
          <w:rFonts w:eastAsia="Times New Roman" w:cs="Calibri Light"/>
          <w:color w:val="4D4D4D" w:themeColor="accent6"/>
          <w:sz w:val="21"/>
          <w:szCs w:val="21"/>
        </w:rPr>
        <w:t xml:space="preserve"> motivating</w:t>
      </w:r>
      <w:r w:rsidRPr="000C5A25">
        <w:rPr>
          <w:rFonts w:eastAsia="Times New Roman" w:cs="Calibri Light"/>
          <w:color w:val="4D4D4D" w:themeColor="accent6"/>
          <w:sz w:val="21"/>
          <w:szCs w:val="21"/>
        </w:rPr>
        <w:t xml:space="preserve"> </w:t>
      </w:r>
      <w:r w:rsidR="00E36DBB" w:rsidRPr="000C5A25">
        <w:rPr>
          <w:rFonts w:eastAsia="Times New Roman" w:cs="Calibri Light"/>
          <w:color w:val="4D4D4D" w:themeColor="accent6"/>
          <w:sz w:val="21"/>
          <w:szCs w:val="21"/>
        </w:rPr>
        <w:t xml:space="preserve">coaching </w:t>
      </w:r>
      <w:r w:rsidRPr="000C5A25">
        <w:rPr>
          <w:rFonts w:eastAsia="Times New Roman" w:cs="Calibri Light"/>
          <w:color w:val="4D4D4D" w:themeColor="accent6"/>
          <w:sz w:val="21"/>
          <w:szCs w:val="21"/>
        </w:rPr>
        <w:t>content</w:t>
      </w:r>
      <w:r w:rsidR="00E36DBB" w:rsidRPr="000C5A25">
        <w:rPr>
          <w:rFonts w:eastAsia="Times New Roman" w:cs="Calibri Light"/>
          <w:color w:val="4D4D4D" w:themeColor="accent6"/>
          <w:sz w:val="21"/>
          <w:szCs w:val="21"/>
        </w:rPr>
        <w:t xml:space="preserve"> each week</w:t>
      </w:r>
    </w:p>
    <w:p w14:paraId="48E9A69C" w14:textId="4C135243" w:rsidR="00E36DBB" w:rsidRPr="000C5A25" w:rsidRDefault="00E36DBB" w:rsidP="00186E65">
      <w:pPr>
        <w:numPr>
          <w:ilvl w:val="0"/>
          <w:numId w:val="5"/>
        </w:numPr>
        <w:spacing w:after="0" w:line="240" w:lineRule="auto"/>
        <w:ind w:left="540"/>
        <w:contextualSpacing/>
        <w:jc w:val="both"/>
        <w:textAlignment w:val="center"/>
        <w:rPr>
          <w:rFonts w:eastAsia="Times New Roman" w:cs="Calibri Light"/>
          <w:color w:val="4D4D4D" w:themeColor="accent6"/>
          <w:sz w:val="21"/>
          <w:szCs w:val="21"/>
        </w:rPr>
      </w:pPr>
      <w:r w:rsidRPr="000C5A25">
        <w:rPr>
          <w:rFonts w:eastAsia="Times New Roman" w:cs="Calibri Light"/>
          <w:color w:val="4D4D4D" w:themeColor="accent6"/>
          <w:sz w:val="21"/>
          <w:szCs w:val="21"/>
        </w:rPr>
        <w:t>Coachee-led coaching encouraging pro-learning growth mindset</w:t>
      </w:r>
    </w:p>
    <w:p w14:paraId="35EB6D95" w14:textId="77777777" w:rsidR="00A12C0D" w:rsidRPr="000C5A25" w:rsidRDefault="00A12C0D" w:rsidP="00556717">
      <w:pPr>
        <w:spacing w:after="0" w:line="240" w:lineRule="auto"/>
        <w:contextualSpacing/>
        <w:jc w:val="both"/>
        <w:rPr>
          <w:rFonts w:ascii="Calibri Light" w:eastAsia="Times New Roman" w:hAnsi="Calibri Light" w:cs="Calibri Light"/>
          <w:color w:val="4D4D4D" w:themeColor="accent6"/>
        </w:rPr>
      </w:pPr>
    </w:p>
    <w:sdt>
      <w:sdtPr>
        <w:rPr>
          <w:color w:val="4D4D4D" w:themeColor="accent6"/>
        </w:rPr>
        <w:id w:val="1745452497"/>
        <w:placeholder>
          <w:docPart w:val="3C1F980457CD4EB1B15C279A7AA21F4B"/>
        </w:placeholder>
        <w:temporary/>
        <w:showingPlcHdr/>
        <w15:appearance w15:val="hidden"/>
      </w:sdtPr>
      <w:sdtEndPr/>
      <w:sdtContent>
        <w:p w14:paraId="48009AA4" w14:textId="77777777" w:rsidR="00D70063" w:rsidRPr="000C5A25" w:rsidRDefault="00D70063" w:rsidP="00D70063">
          <w:pPr>
            <w:pStyle w:val="Heading3"/>
            <w:rPr>
              <w:color w:val="4D4D4D" w:themeColor="accent6"/>
            </w:rPr>
          </w:pPr>
          <w:r w:rsidRPr="000C5A25">
            <w:rPr>
              <w:color w:val="4D4D4D" w:themeColor="accent6"/>
            </w:rPr>
            <w:t>Education</w:t>
          </w:r>
        </w:p>
      </w:sdtContent>
    </w:sdt>
    <w:p w14:paraId="237B1E62" w14:textId="645FEEFF" w:rsidR="001F7B4D" w:rsidRPr="000C5A25" w:rsidRDefault="001F7B4D" w:rsidP="00D4187F">
      <w:pPr>
        <w:spacing w:after="0"/>
        <w:rPr>
          <w:color w:val="4D4D4D" w:themeColor="accent6"/>
        </w:rPr>
      </w:pPr>
      <w:r w:rsidRPr="000C5A25">
        <w:rPr>
          <w:rStyle w:val="Heading4Char"/>
          <w:color w:val="4D4D4D" w:themeColor="accent6"/>
        </w:rPr>
        <w:t>BSc (hons) Psychology</w:t>
      </w:r>
      <w:r w:rsidR="00A12C0D" w:rsidRPr="000C5A25">
        <w:rPr>
          <w:rStyle w:val="Heading4Char"/>
          <w:color w:val="4D4D4D" w:themeColor="accent6"/>
        </w:rPr>
        <w:t xml:space="preserve"> - 2.1</w:t>
      </w:r>
      <w:r w:rsidR="00556717" w:rsidRPr="000C5A25">
        <w:rPr>
          <w:color w:val="4D4D4D" w:themeColor="accent6"/>
        </w:rPr>
        <w:t xml:space="preserve"> </w:t>
      </w:r>
    </w:p>
    <w:p w14:paraId="5A3957A0" w14:textId="64E30233" w:rsidR="00D70063" w:rsidRPr="000C5A25" w:rsidRDefault="001F7B4D" w:rsidP="00D4187F">
      <w:pPr>
        <w:spacing w:after="0"/>
        <w:rPr>
          <w:color w:val="4D4D4D" w:themeColor="accent6"/>
        </w:rPr>
      </w:pPr>
      <w:r w:rsidRPr="000C5A25">
        <w:rPr>
          <w:rStyle w:val="SubtitleChar"/>
          <w:color w:val="4D4D4D" w:themeColor="accent6"/>
        </w:rPr>
        <w:t>University of Exeter</w:t>
      </w:r>
    </w:p>
    <w:p w14:paraId="64E36AFE" w14:textId="4CBFF43D" w:rsidR="00D4187F" w:rsidRPr="000C5A25" w:rsidRDefault="00556717" w:rsidP="00D4187F">
      <w:pPr>
        <w:pStyle w:val="Heading5"/>
        <w:rPr>
          <w:color w:val="4D4D4D" w:themeColor="accent6"/>
        </w:rPr>
      </w:pPr>
      <w:r w:rsidRPr="000C5A25">
        <w:rPr>
          <w:color w:val="4D4D4D" w:themeColor="accent6"/>
        </w:rPr>
        <w:t>june 201</w:t>
      </w:r>
      <w:r w:rsidR="001F7B4D" w:rsidRPr="000C5A25">
        <w:rPr>
          <w:color w:val="4D4D4D" w:themeColor="accent6"/>
        </w:rPr>
        <w:t>9</w:t>
      </w:r>
    </w:p>
    <w:p w14:paraId="29A73F47" w14:textId="48A81963" w:rsidR="001F7B4D" w:rsidRPr="000C5A25" w:rsidRDefault="001F7B4D" w:rsidP="00A12C0D">
      <w:pPr>
        <w:pStyle w:val="ListParagraph"/>
        <w:numPr>
          <w:ilvl w:val="0"/>
          <w:numId w:val="6"/>
        </w:numPr>
        <w:spacing w:after="0"/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</w:pPr>
      <w:r w:rsidRPr="000C5A25">
        <w:rPr>
          <w:rFonts w:ascii="Calibri Light" w:eastAsia="Times New Roman" w:hAnsi="Calibri Light" w:cs="Calibri Light"/>
          <w:color w:val="4D4D4D" w:themeColor="accent6"/>
          <w:sz w:val="21"/>
          <w:szCs w:val="21"/>
        </w:rPr>
        <w:t xml:space="preserve">Modules in learning, mindfulness and human behaviour </w:t>
      </w:r>
    </w:p>
    <w:sectPr w:rsidR="001F7B4D" w:rsidRPr="000C5A25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ADB1F" w14:textId="77777777" w:rsidR="00611FCE" w:rsidRDefault="00611FCE" w:rsidP="00187B92">
      <w:pPr>
        <w:spacing w:after="0" w:line="240" w:lineRule="auto"/>
      </w:pPr>
      <w:r>
        <w:separator/>
      </w:r>
    </w:p>
  </w:endnote>
  <w:endnote w:type="continuationSeparator" w:id="0">
    <w:p w14:paraId="64C40A37" w14:textId="77777777" w:rsidR="00611FCE" w:rsidRDefault="00611FCE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ECA54" w14:textId="77777777" w:rsidR="00611FCE" w:rsidRDefault="00611FCE" w:rsidP="00187B92">
      <w:pPr>
        <w:spacing w:after="0" w:line="240" w:lineRule="auto"/>
      </w:pPr>
      <w:r>
        <w:separator/>
      </w:r>
    </w:p>
  </w:footnote>
  <w:footnote w:type="continuationSeparator" w:id="0">
    <w:p w14:paraId="67CA6172" w14:textId="77777777" w:rsidR="00611FCE" w:rsidRDefault="00611FCE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828B3D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2C991E0E" wp14:editId="0922BDA8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6E6E6E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1CFED99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p w14:paraId="1128D0E8" w14:textId="77777777" w:rsidR="002C0739" w:rsidRPr="00187B92" w:rsidRDefault="00556717" w:rsidP="00187B92">
                                    <w:pPr>
                                      <w:pStyle w:val="Title"/>
                                    </w:pPr>
                                    <w:r>
                                      <w:t>ted mcgowan</w:t>
                                    </w:r>
                                  </w:p>
                                  <w:p w14:paraId="65E308A7" w14:textId="77777777" w:rsidR="002C0739" w:rsidRPr="00970D57" w:rsidRDefault="00556717" w:rsidP="00970D57">
                                    <w:pPr>
                                      <w:pStyle w:val="Subtitle"/>
                                    </w:pPr>
                                    <w:r>
                                      <w:t>office manager</w:t>
                                    </w:r>
                                  </w:p>
                                </w:tc>
                              </w:tr>
                            </w:tbl>
                            <w:p w14:paraId="30DAD4E2" w14:textId="77777777" w:rsidR="009F0771" w:rsidRDefault="00611FCE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C991E0E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6E6E6E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1CFED99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p w14:paraId="1128D0E8" w14:textId="77777777" w:rsidR="002C0739" w:rsidRPr="00187B92" w:rsidRDefault="00556717" w:rsidP="00187B92">
                              <w:pPr>
                                <w:pStyle w:val="Title"/>
                              </w:pPr>
                              <w:r>
                                <w:t>ted mcgowan</w:t>
                              </w:r>
                            </w:p>
                            <w:p w14:paraId="65E308A7" w14:textId="77777777" w:rsidR="002C0739" w:rsidRPr="00970D57" w:rsidRDefault="00556717" w:rsidP="00970D57">
                              <w:pPr>
                                <w:pStyle w:val="Subtitle"/>
                              </w:pPr>
                              <w:r>
                                <w:t>office manager</w:t>
                              </w:r>
                            </w:p>
                          </w:tc>
                        </w:tr>
                      </w:tbl>
                      <w:p w14:paraId="30DAD4E2" w14:textId="77777777" w:rsidR="009F0771" w:rsidRDefault="00611FCE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74F5"/>
    <w:multiLevelType w:val="multilevel"/>
    <w:tmpl w:val="331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87DB3"/>
    <w:multiLevelType w:val="multilevel"/>
    <w:tmpl w:val="0E6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C629E8"/>
    <w:multiLevelType w:val="multilevel"/>
    <w:tmpl w:val="A57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09456F"/>
    <w:multiLevelType w:val="hybridMultilevel"/>
    <w:tmpl w:val="CA72165E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01FAE"/>
    <w:multiLevelType w:val="hybridMultilevel"/>
    <w:tmpl w:val="C7ACBBD6"/>
    <w:lvl w:ilvl="0" w:tplc="18FE48F2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4C7F"/>
    <w:multiLevelType w:val="hybridMultilevel"/>
    <w:tmpl w:val="F78EAE0C"/>
    <w:lvl w:ilvl="0" w:tplc="8918E0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1"/>
    <w:rsid w:val="000C5A25"/>
    <w:rsid w:val="00113D11"/>
    <w:rsid w:val="001340F5"/>
    <w:rsid w:val="00157B6F"/>
    <w:rsid w:val="00187B92"/>
    <w:rsid w:val="001F7B4D"/>
    <w:rsid w:val="00216BA2"/>
    <w:rsid w:val="00293B83"/>
    <w:rsid w:val="002C0739"/>
    <w:rsid w:val="002C4160"/>
    <w:rsid w:val="00336E57"/>
    <w:rsid w:val="0039505A"/>
    <w:rsid w:val="00431971"/>
    <w:rsid w:val="0044748F"/>
    <w:rsid w:val="00486E5D"/>
    <w:rsid w:val="00556717"/>
    <w:rsid w:val="005812F3"/>
    <w:rsid w:val="00581FC8"/>
    <w:rsid w:val="005A1AD3"/>
    <w:rsid w:val="005F41D0"/>
    <w:rsid w:val="00604A71"/>
    <w:rsid w:val="00611FCE"/>
    <w:rsid w:val="00614B25"/>
    <w:rsid w:val="00652FFB"/>
    <w:rsid w:val="006A3CE7"/>
    <w:rsid w:val="006B6D95"/>
    <w:rsid w:val="006B7EEF"/>
    <w:rsid w:val="007660F3"/>
    <w:rsid w:val="00802841"/>
    <w:rsid w:val="00877C8A"/>
    <w:rsid w:val="008C24B2"/>
    <w:rsid w:val="008C33FB"/>
    <w:rsid w:val="008F5806"/>
    <w:rsid w:val="00952ECD"/>
    <w:rsid w:val="00A12C0D"/>
    <w:rsid w:val="00AF7BCF"/>
    <w:rsid w:val="00D1599B"/>
    <w:rsid w:val="00D4187F"/>
    <w:rsid w:val="00D460EA"/>
    <w:rsid w:val="00D70063"/>
    <w:rsid w:val="00E36DBB"/>
    <w:rsid w:val="00EA0BE6"/>
    <w:rsid w:val="00EC556B"/>
    <w:rsid w:val="00F157B5"/>
    <w:rsid w:val="00F24F1D"/>
    <w:rsid w:val="00F8745F"/>
    <w:rsid w:val="00FD7C04"/>
    <w:rsid w:val="00FE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6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6E6E6E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A12C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580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edin.com/in/sarahkvburnet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rahkvburnet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nkedin.com/in/sarahkvburnet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rahkvburnett@btinternet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arahkvburnett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rahkvburnett@btinterne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ky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1F980457CD4EB1B15C279A7AA21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ED8AE-CE9C-412E-B087-E99604E9ED9A}"/>
      </w:docPartPr>
      <w:docPartBody>
        <w:p w:rsidR="00114BE7" w:rsidRDefault="00882032">
          <w:pPr>
            <w:pStyle w:val="3C1F980457CD4EB1B15C279A7AA21F4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F5"/>
    <w:rsid w:val="00114BE7"/>
    <w:rsid w:val="0070093D"/>
    <w:rsid w:val="00882032"/>
    <w:rsid w:val="00AE1FF5"/>
    <w:rsid w:val="00C24727"/>
    <w:rsid w:val="00D944CC"/>
    <w:rsid w:val="00F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01CB3525E40CFAF715D1B6D5D5F7A">
    <w:name w:val="87401CB3525E40CFAF715D1B6D5D5F7A"/>
  </w:style>
  <w:style w:type="paragraph" w:customStyle="1" w:styleId="3C1F980457CD4EB1B15C279A7AA21F4B">
    <w:name w:val="3C1F980457CD4EB1B15C279A7AA21F4B"/>
  </w:style>
  <w:style w:type="paragraph" w:customStyle="1" w:styleId="E5D34C668AF04F77B53B328DA259A598">
    <w:name w:val="E5D34C668AF04F77B53B328DA259A598"/>
    <w:rsid w:val="00AE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2020-09-16T14:48:00Z</dcterms:created>
  <dcterms:modified xsi:type="dcterms:W3CDTF">2020-09-18T16:33:00Z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