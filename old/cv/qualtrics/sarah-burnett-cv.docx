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3E25" w14:textId="6DB717FD" w:rsidR="00604A71" w:rsidRPr="000C5A25" w:rsidRDefault="00D70063" w:rsidP="00D70063">
      <w:pPr>
        <w:pStyle w:val="Heading3"/>
        <w:rPr>
          <w:color w:val="4D4D4D" w:themeColor="accent6"/>
        </w:rPr>
      </w:pPr>
      <w:r w:rsidRPr="000C5A25">
        <w:rPr>
          <w:noProof/>
          <w:color w:val="4D4D4D" w:themeColor="accent6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017B3BE" wp14:editId="6D9B4B23">
                <wp:simplePos x="0" y="0"/>
                <wp:positionH relativeFrom="page">
                  <wp:posOffset>685800</wp:posOffset>
                </wp:positionH>
                <wp:positionV relativeFrom="margin">
                  <wp:posOffset>55880</wp:posOffset>
                </wp:positionV>
                <wp:extent cx="2463800" cy="8458200"/>
                <wp:effectExtent l="0" t="0" r="1270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C47C1" w14:textId="2A4BA89D" w:rsidR="00187B92" w:rsidRPr="001F7B4D" w:rsidRDefault="00604A71" w:rsidP="00486E5D">
                            <w:pPr>
                              <w:pStyle w:val="Title"/>
                              <w:rPr>
                                <w:sz w:val="40"/>
                                <w:szCs w:val="96"/>
                              </w:rPr>
                            </w:pPr>
                            <w:r w:rsidRPr="001F7B4D">
                              <w:rPr>
                                <w:sz w:val="40"/>
                                <w:szCs w:val="96"/>
                              </w:rPr>
                              <w:t>Sarah Burnett</w:t>
                            </w:r>
                          </w:p>
                          <w:p w14:paraId="362B37D8" w14:textId="77777777" w:rsidR="00882E2C" w:rsidRDefault="00694478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Qualtrics programmer</w:t>
                            </w:r>
                            <w:r w:rsidR="00882E2C">
                              <w:t xml:space="preserve"> &amp; </w:t>
                            </w:r>
                          </w:p>
                          <w:p w14:paraId="7429966B" w14:textId="56953BFD" w:rsidR="00D70063" w:rsidRDefault="00882E2C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WEB DEVELOPER</w:t>
                            </w:r>
                          </w:p>
                          <w:p w14:paraId="7A7C88DE" w14:textId="2B99965D" w:rsidR="00D70063" w:rsidRDefault="00604A71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4DADA5B6" w14:textId="12D80BA1" w:rsidR="001F7B4D" w:rsidRPr="000C5A25" w:rsidRDefault="00694478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>
                              <w:rPr>
                                <w:color w:val="4D4D4D" w:themeColor="accent6"/>
                              </w:rPr>
                              <w:t xml:space="preserve">Experienced Qualtrics programmer </w:t>
                            </w:r>
                            <w:r w:rsidR="00992C38">
                              <w:rPr>
                                <w:color w:val="4D4D4D" w:themeColor="accent6"/>
                              </w:rPr>
                              <w:t xml:space="preserve">having </w:t>
                            </w:r>
                            <w:r>
                              <w:rPr>
                                <w:color w:val="4D4D4D" w:themeColor="accent6"/>
                              </w:rPr>
                              <w:t>develop</w:t>
                            </w:r>
                            <w:r w:rsidR="00992C38">
                              <w:rPr>
                                <w:color w:val="4D4D4D" w:themeColor="accent6"/>
                              </w:rPr>
                              <w:t>ed</w:t>
                            </w:r>
                            <w:r>
                              <w:rPr>
                                <w:color w:val="4D4D4D" w:themeColor="accent6"/>
                              </w:rPr>
                              <w:t xml:space="preserve"> and test</w:t>
                            </w:r>
                            <w:r w:rsidR="00992C38">
                              <w:rPr>
                                <w:color w:val="4D4D4D" w:themeColor="accent6"/>
                              </w:rPr>
                              <w:t>ed</w:t>
                            </w:r>
                            <w:r>
                              <w:rPr>
                                <w:color w:val="4D4D4D" w:themeColor="accent6"/>
                              </w:rPr>
                              <w:t xml:space="preserve"> surveys for multiple (clinical) research </w:t>
                            </w:r>
                            <w:r w:rsidR="00992C38">
                              <w:rPr>
                                <w:color w:val="4D4D4D" w:themeColor="accent6"/>
                              </w:rPr>
                              <w:t>trials</w:t>
                            </w:r>
                            <w:r>
                              <w:rPr>
                                <w:color w:val="4D4D4D" w:themeColor="accent6"/>
                              </w:rPr>
                              <w:t>. Former psychological research assistant</w:t>
                            </w:r>
                            <w:r w:rsidR="002F64D7">
                              <w:rPr>
                                <w:color w:val="4D4D4D" w:themeColor="accent6"/>
                              </w:rPr>
                              <w:t xml:space="preserve"> with interest in mental health.</w:t>
                            </w:r>
                          </w:p>
                          <w:p w14:paraId="38D1A6A9" w14:textId="5572E652" w:rsidR="00694478" w:rsidRDefault="00F8745F" w:rsidP="00F8745F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14:paraId="1CDAE906" w14:textId="26754F07" w:rsidR="00694478" w:rsidRDefault="00694478" w:rsidP="00F874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Technical</w:t>
                            </w:r>
                            <w:r w:rsidR="00416944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:</w:t>
                            </w:r>
                          </w:p>
                          <w:p w14:paraId="05C03302" w14:textId="1966EE91" w:rsidR="00F8745F" w:rsidRPr="00694478" w:rsidRDefault="00694478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694478">
                              <w:rPr>
                                <w:color w:val="4D4D4D" w:themeColor="accent6"/>
                                <w:lang w:eastAsia="ja-JP"/>
                              </w:rPr>
                              <w:t>Qualtrics</w:t>
                            </w:r>
                          </w:p>
                          <w:p w14:paraId="4E6B5B3C" w14:textId="4B80C034" w:rsidR="00694478" w:rsidRDefault="00694478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694478">
                              <w:rPr>
                                <w:color w:val="4D4D4D" w:themeColor="accent6"/>
                                <w:lang w:eastAsia="ja-JP"/>
                              </w:rPr>
                              <w:t>HTML/</w:t>
                            </w:r>
                            <w:r w:rsidR="001007D2">
                              <w:rPr>
                                <w:color w:val="4D4D4D" w:themeColor="accent6"/>
                                <w:lang w:eastAsia="ja-JP"/>
                              </w:rPr>
                              <w:t xml:space="preserve"> </w:t>
                            </w:r>
                            <w:r w:rsidRPr="00694478">
                              <w:rPr>
                                <w:color w:val="4D4D4D" w:themeColor="accent6"/>
                                <w:lang w:eastAsia="ja-JP"/>
                              </w:rPr>
                              <w:t>CSS/</w:t>
                            </w:r>
                            <w:r w:rsidR="001007D2">
                              <w:rPr>
                                <w:color w:val="4D4D4D" w:themeColor="accent6"/>
                                <w:lang w:eastAsia="ja-JP"/>
                              </w:rPr>
                              <w:t xml:space="preserve"> </w:t>
                            </w:r>
                            <w:r w:rsidRPr="00694478">
                              <w:rPr>
                                <w:color w:val="4D4D4D" w:themeColor="accent6"/>
                                <w:lang w:eastAsia="ja-JP"/>
                              </w:rPr>
                              <w:t>Java</w:t>
                            </w:r>
                            <w:r w:rsidR="002F64D7">
                              <w:rPr>
                                <w:color w:val="4D4D4D" w:themeColor="accent6"/>
                                <w:lang w:eastAsia="ja-JP"/>
                              </w:rPr>
                              <w:t>S</w:t>
                            </w:r>
                            <w:r w:rsidRPr="00694478">
                              <w:rPr>
                                <w:color w:val="4D4D4D" w:themeColor="accent6"/>
                                <w:lang w:eastAsia="ja-JP"/>
                              </w:rPr>
                              <w:t>cript</w:t>
                            </w:r>
                          </w:p>
                          <w:p w14:paraId="552682BA" w14:textId="32A9EBE8" w:rsidR="00694478" w:rsidRPr="00694478" w:rsidRDefault="002F64D7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>
                              <w:rPr>
                                <w:color w:val="4D4D4D" w:themeColor="accent6"/>
                                <w:lang w:eastAsia="ja-JP"/>
                              </w:rPr>
                              <w:t xml:space="preserve">Microsoft </w:t>
                            </w:r>
                            <w:r w:rsidR="00694478" w:rsidRPr="00694478">
                              <w:rPr>
                                <w:color w:val="4D4D4D" w:themeColor="accent6"/>
                                <w:lang w:eastAsia="ja-JP"/>
                              </w:rPr>
                              <w:t>Word</w:t>
                            </w:r>
                            <w:r w:rsidR="00694478">
                              <w:rPr>
                                <w:color w:val="4D4D4D" w:themeColor="accent6"/>
                                <w:lang w:eastAsia="ja-JP"/>
                              </w:rPr>
                              <w:t xml:space="preserve">/ </w:t>
                            </w:r>
                            <w:r w:rsidR="00694478" w:rsidRPr="00694478">
                              <w:rPr>
                                <w:color w:val="4D4D4D" w:themeColor="accent6"/>
                                <w:lang w:eastAsia="ja-JP"/>
                              </w:rPr>
                              <w:t>Excel</w:t>
                            </w:r>
                            <w:r w:rsidR="00694478">
                              <w:rPr>
                                <w:color w:val="4D4D4D" w:themeColor="accent6"/>
                                <w:lang w:eastAsia="ja-JP"/>
                              </w:rPr>
                              <w:t>/</w:t>
                            </w:r>
                            <w:r w:rsidR="0052550A">
                              <w:rPr>
                                <w:color w:val="4D4D4D" w:themeColor="accent6"/>
                                <w:lang w:eastAsia="ja-JP"/>
                              </w:rPr>
                              <w:t xml:space="preserve"> </w:t>
                            </w:r>
                            <w:r w:rsidR="00694478" w:rsidRPr="00694478">
                              <w:rPr>
                                <w:color w:val="4D4D4D" w:themeColor="accent6"/>
                                <w:lang w:eastAsia="ja-JP"/>
                              </w:rPr>
                              <w:t>Access</w:t>
                            </w:r>
                            <w:r>
                              <w:rPr>
                                <w:color w:val="4D4D4D" w:themeColor="accent6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CF31B8E" w14:textId="70820CDC" w:rsidR="00694478" w:rsidRDefault="00694478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</w:p>
                          <w:p w14:paraId="48344C7B" w14:textId="08E5ADE3" w:rsidR="00694478" w:rsidRPr="00416944" w:rsidRDefault="00694478" w:rsidP="00F874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</w:pPr>
                            <w:r w:rsidRPr="00416944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Soft:</w:t>
                            </w:r>
                          </w:p>
                          <w:p w14:paraId="363C5DA4" w14:textId="0AA77751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Adaptable | Resourceful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 xml:space="preserve"> |</w:t>
                            </w:r>
                          </w:p>
                          <w:p w14:paraId="3F7F39CA" w14:textId="4135DE9B" w:rsidR="00A12C0D" w:rsidRPr="000C5A25" w:rsidRDefault="00A12C0D" w:rsidP="00A12C0D">
                            <w:pPr>
                              <w:spacing w:after="0" w:line="240" w:lineRule="auto"/>
                              <w:rPr>
                                <w:color w:val="4D4D4D" w:themeColor="accent6"/>
                              </w:rPr>
                            </w:pPr>
                            <w:proofErr w:type="spellStart"/>
                            <w:r w:rsidRPr="000C5A25">
                              <w:rPr>
                                <w:color w:val="4D4D4D" w:themeColor="accent6"/>
                              </w:rPr>
                              <w:t>Organised</w:t>
                            </w:r>
                            <w:proofErr w:type="spellEnd"/>
                            <w:r w:rsidRPr="000C5A25">
                              <w:rPr>
                                <w:color w:val="4D4D4D" w:themeColor="accent6"/>
                              </w:rPr>
                              <w:t xml:space="preserve"> | Empath</w:t>
                            </w:r>
                            <w:r w:rsidR="00EC556B" w:rsidRPr="000C5A25">
                              <w:rPr>
                                <w:color w:val="4D4D4D" w:themeColor="accent6"/>
                              </w:rPr>
                              <w:t>etic</w:t>
                            </w:r>
                          </w:p>
                          <w:p w14:paraId="6E1D6F1C" w14:textId="1FDAC2C8" w:rsidR="00D4187F" w:rsidRDefault="00604A71" w:rsidP="00D4187F">
                            <w:pPr>
                              <w:pStyle w:val="Heading2"/>
                            </w:pPr>
                            <w:r>
                              <w:t>C</w:t>
                            </w:r>
                            <w:r w:rsidR="00D4187F">
                              <w:t>ontact</w:t>
                            </w:r>
                          </w:p>
                          <w:p w14:paraId="3E7AAFF1" w14:textId="2D9B9D97" w:rsidR="00604A71" w:rsidRPr="000C5A25" w:rsidRDefault="005812F3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 xml:space="preserve">Address: 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>Exeter, willing to relocate</w:t>
                            </w:r>
                          </w:p>
                          <w:p w14:paraId="004D8228" w14:textId="00695F28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Number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>07908735897</w:t>
                            </w:r>
                          </w:p>
                          <w:p w14:paraId="52599FD8" w14:textId="718BB65F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Email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2" w:history="1"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sarahkvburnett@btinternet.com</w:t>
                              </w:r>
                            </w:hyperlink>
                          </w:p>
                          <w:p w14:paraId="0FD759B7" w14:textId="2BAFEEC5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GitHub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3" w:history="1">
                              <w:proofErr w:type="spellStart"/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</w:t>
                              </w:r>
                              <w:proofErr w:type="spellEnd"/>
                            </w:hyperlink>
                            <w:r w:rsidRPr="000C5A25">
                              <w:rPr>
                                <w:color w:val="4D4D4D" w:themeColor="accent6"/>
                              </w:rPr>
                              <w:t xml:space="preserve"> </w:t>
                            </w:r>
                          </w:p>
                          <w:p w14:paraId="336C3227" w14:textId="69B327B1" w:rsidR="005812F3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LinkedIn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4" w:history="1">
                              <w:proofErr w:type="spellStart"/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</w:t>
                              </w:r>
                              <w:proofErr w:type="spellEnd"/>
                            </w:hyperlink>
                          </w:p>
                          <w:p w14:paraId="243E4357" w14:textId="79DBCBB5" w:rsidR="001F7B4D" w:rsidRDefault="00D4187F" w:rsidP="00D4187F">
                            <w:pPr>
                              <w:pStyle w:val="Heading2"/>
                            </w:pPr>
                            <w:r>
                              <w:t>Interests</w:t>
                            </w:r>
                          </w:p>
                          <w:p w14:paraId="0022D7C4" w14:textId="7736A69A" w:rsidR="00694478" w:rsidRDefault="00694478" w:rsidP="00D4187F">
                            <w:pPr>
                              <w:pStyle w:val="Heading2"/>
                            </w:pPr>
                          </w:p>
                          <w:p w14:paraId="1EC45BBE" w14:textId="5B5F11A8" w:rsidR="00694478" w:rsidRDefault="00694478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>
                              <w:rPr>
                                <w:color w:val="4D4D4D" w:themeColor="accent6"/>
                              </w:rPr>
                              <w:t>Web development</w:t>
                            </w:r>
                          </w:p>
                          <w:p w14:paraId="446F5FA2" w14:textId="06A26333" w:rsidR="00D4187F" w:rsidRPr="000C5A25" w:rsidRDefault="00604A71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Coaching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>/Mentoring</w:t>
                            </w:r>
                          </w:p>
                          <w:p w14:paraId="72376AFE" w14:textId="7E036574" w:rsidR="00604A71" w:rsidRPr="000C5A25" w:rsidRDefault="00604A71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Mindfulness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 xml:space="preserve"> &amp; 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B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4pt;margin-top:4.4pt;width:194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" filled="f" stroked="f">
                <v:textbox inset="0,0,0,0">
                  <w:txbxContent>
                    <w:p w14:paraId="6A0C47C1" w14:textId="2A4BA89D" w:rsidR="00187B92" w:rsidRPr="001F7B4D" w:rsidRDefault="00604A71" w:rsidP="00486E5D">
                      <w:pPr>
                        <w:pStyle w:val="Title"/>
                        <w:rPr>
                          <w:sz w:val="40"/>
                          <w:szCs w:val="96"/>
                        </w:rPr>
                      </w:pPr>
                      <w:r w:rsidRPr="001F7B4D">
                        <w:rPr>
                          <w:sz w:val="40"/>
                          <w:szCs w:val="96"/>
                        </w:rPr>
                        <w:t>Sarah Burnett</w:t>
                      </w:r>
                    </w:p>
                    <w:p w14:paraId="362B37D8" w14:textId="77777777" w:rsidR="00882E2C" w:rsidRDefault="00694478" w:rsidP="00556717">
                      <w:pPr>
                        <w:pStyle w:val="Subtitle"/>
                        <w:spacing w:after="320"/>
                      </w:pPr>
                      <w:r>
                        <w:t>Qualtrics programmer</w:t>
                      </w:r>
                      <w:r w:rsidR="00882E2C">
                        <w:t xml:space="preserve"> &amp; </w:t>
                      </w:r>
                    </w:p>
                    <w:p w14:paraId="7429966B" w14:textId="56953BFD" w:rsidR="00D70063" w:rsidRDefault="00882E2C" w:rsidP="00556717">
                      <w:pPr>
                        <w:pStyle w:val="Subtitle"/>
                        <w:spacing w:after="320"/>
                      </w:pPr>
                      <w:r>
                        <w:t>WEB DEVELOPER</w:t>
                      </w:r>
                    </w:p>
                    <w:p w14:paraId="7A7C88DE" w14:textId="2B99965D" w:rsidR="00D70063" w:rsidRDefault="00604A71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4DADA5B6" w14:textId="12D80BA1" w:rsidR="001F7B4D" w:rsidRPr="000C5A25" w:rsidRDefault="00694478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>
                        <w:rPr>
                          <w:color w:val="4D4D4D" w:themeColor="accent6"/>
                        </w:rPr>
                        <w:t xml:space="preserve">Experienced Qualtrics programmer </w:t>
                      </w:r>
                      <w:r w:rsidR="00992C38">
                        <w:rPr>
                          <w:color w:val="4D4D4D" w:themeColor="accent6"/>
                        </w:rPr>
                        <w:t xml:space="preserve">having </w:t>
                      </w:r>
                      <w:r>
                        <w:rPr>
                          <w:color w:val="4D4D4D" w:themeColor="accent6"/>
                        </w:rPr>
                        <w:t>develop</w:t>
                      </w:r>
                      <w:r w:rsidR="00992C38">
                        <w:rPr>
                          <w:color w:val="4D4D4D" w:themeColor="accent6"/>
                        </w:rPr>
                        <w:t>ed</w:t>
                      </w:r>
                      <w:r>
                        <w:rPr>
                          <w:color w:val="4D4D4D" w:themeColor="accent6"/>
                        </w:rPr>
                        <w:t xml:space="preserve"> and test</w:t>
                      </w:r>
                      <w:r w:rsidR="00992C38">
                        <w:rPr>
                          <w:color w:val="4D4D4D" w:themeColor="accent6"/>
                        </w:rPr>
                        <w:t>ed</w:t>
                      </w:r>
                      <w:r>
                        <w:rPr>
                          <w:color w:val="4D4D4D" w:themeColor="accent6"/>
                        </w:rPr>
                        <w:t xml:space="preserve"> surveys for multiple (clinical) research </w:t>
                      </w:r>
                      <w:r w:rsidR="00992C38">
                        <w:rPr>
                          <w:color w:val="4D4D4D" w:themeColor="accent6"/>
                        </w:rPr>
                        <w:t>trials</w:t>
                      </w:r>
                      <w:r>
                        <w:rPr>
                          <w:color w:val="4D4D4D" w:themeColor="accent6"/>
                        </w:rPr>
                        <w:t>. Former psychological research assistant</w:t>
                      </w:r>
                      <w:r w:rsidR="002F64D7">
                        <w:rPr>
                          <w:color w:val="4D4D4D" w:themeColor="accent6"/>
                        </w:rPr>
                        <w:t xml:space="preserve"> with interest in mental health.</w:t>
                      </w:r>
                    </w:p>
                    <w:p w14:paraId="38D1A6A9" w14:textId="5572E652" w:rsidR="00694478" w:rsidRDefault="00F8745F" w:rsidP="00F8745F">
                      <w:pPr>
                        <w:pStyle w:val="Heading2"/>
                      </w:pPr>
                      <w:r>
                        <w:t>SKILLS</w:t>
                      </w:r>
                    </w:p>
                    <w:p w14:paraId="1CDAE906" w14:textId="26754F07" w:rsidR="00694478" w:rsidRDefault="00694478" w:rsidP="00F8745F">
                      <w:pPr>
                        <w:spacing w:after="0" w:line="240" w:lineRule="auto"/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</w:pPr>
                      <w:r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Technical</w:t>
                      </w:r>
                      <w:r w:rsidR="00416944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:</w:t>
                      </w:r>
                    </w:p>
                    <w:p w14:paraId="05C03302" w14:textId="1966EE91" w:rsidR="00F8745F" w:rsidRPr="00694478" w:rsidRDefault="00694478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694478">
                        <w:rPr>
                          <w:color w:val="4D4D4D" w:themeColor="accent6"/>
                          <w:lang w:eastAsia="ja-JP"/>
                        </w:rPr>
                        <w:t>Qualtrics</w:t>
                      </w:r>
                    </w:p>
                    <w:p w14:paraId="4E6B5B3C" w14:textId="4B80C034" w:rsidR="00694478" w:rsidRDefault="00694478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694478">
                        <w:rPr>
                          <w:color w:val="4D4D4D" w:themeColor="accent6"/>
                          <w:lang w:eastAsia="ja-JP"/>
                        </w:rPr>
                        <w:t>HTML/</w:t>
                      </w:r>
                      <w:r w:rsidR="001007D2">
                        <w:rPr>
                          <w:color w:val="4D4D4D" w:themeColor="accent6"/>
                          <w:lang w:eastAsia="ja-JP"/>
                        </w:rPr>
                        <w:t xml:space="preserve"> </w:t>
                      </w:r>
                      <w:r w:rsidRPr="00694478">
                        <w:rPr>
                          <w:color w:val="4D4D4D" w:themeColor="accent6"/>
                          <w:lang w:eastAsia="ja-JP"/>
                        </w:rPr>
                        <w:t>CSS/</w:t>
                      </w:r>
                      <w:r w:rsidR="001007D2">
                        <w:rPr>
                          <w:color w:val="4D4D4D" w:themeColor="accent6"/>
                          <w:lang w:eastAsia="ja-JP"/>
                        </w:rPr>
                        <w:t xml:space="preserve"> </w:t>
                      </w:r>
                      <w:r w:rsidRPr="00694478">
                        <w:rPr>
                          <w:color w:val="4D4D4D" w:themeColor="accent6"/>
                          <w:lang w:eastAsia="ja-JP"/>
                        </w:rPr>
                        <w:t>Java</w:t>
                      </w:r>
                      <w:r w:rsidR="002F64D7">
                        <w:rPr>
                          <w:color w:val="4D4D4D" w:themeColor="accent6"/>
                          <w:lang w:eastAsia="ja-JP"/>
                        </w:rPr>
                        <w:t>S</w:t>
                      </w:r>
                      <w:r w:rsidRPr="00694478">
                        <w:rPr>
                          <w:color w:val="4D4D4D" w:themeColor="accent6"/>
                          <w:lang w:eastAsia="ja-JP"/>
                        </w:rPr>
                        <w:t>cript</w:t>
                      </w:r>
                    </w:p>
                    <w:p w14:paraId="552682BA" w14:textId="32A9EBE8" w:rsidR="00694478" w:rsidRPr="00694478" w:rsidRDefault="002F64D7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>
                        <w:rPr>
                          <w:color w:val="4D4D4D" w:themeColor="accent6"/>
                          <w:lang w:eastAsia="ja-JP"/>
                        </w:rPr>
                        <w:t xml:space="preserve">Microsoft </w:t>
                      </w:r>
                      <w:r w:rsidR="00694478" w:rsidRPr="00694478">
                        <w:rPr>
                          <w:color w:val="4D4D4D" w:themeColor="accent6"/>
                          <w:lang w:eastAsia="ja-JP"/>
                        </w:rPr>
                        <w:t>Word</w:t>
                      </w:r>
                      <w:r w:rsidR="00694478">
                        <w:rPr>
                          <w:color w:val="4D4D4D" w:themeColor="accent6"/>
                          <w:lang w:eastAsia="ja-JP"/>
                        </w:rPr>
                        <w:t xml:space="preserve">/ </w:t>
                      </w:r>
                      <w:r w:rsidR="00694478" w:rsidRPr="00694478">
                        <w:rPr>
                          <w:color w:val="4D4D4D" w:themeColor="accent6"/>
                          <w:lang w:eastAsia="ja-JP"/>
                        </w:rPr>
                        <w:t>Excel</w:t>
                      </w:r>
                      <w:r w:rsidR="00694478">
                        <w:rPr>
                          <w:color w:val="4D4D4D" w:themeColor="accent6"/>
                          <w:lang w:eastAsia="ja-JP"/>
                        </w:rPr>
                        <w:t>/</w:t>
                      </w:r>
                      <w:r w:rsidR="0052550A">
                        <w:rPr>
                          <w:color w:val="4D4D4D" w:themeColor="accent6"/>
                          <w:lang w:eastAsia="ja-JP"/>
                        </w:rPr>
                        <w:t xml:space="preserve"> </w:t>
                      </w:r>
                      <w:r w:rsidR="00694478" w:rsidRPr="00694478">
                        <w:rPr>
                          <w:color w:val="4D4D4D" w:themeColor="accent6"/>
                          <w:lang w:eastAsia="ja-JP"/>
                        </w:rPr>
                        <w:t>Access</w:t>
                      </w:r>
                      <w:r>
                        <w:rPr>
                          <w:color w:val="4D4D4D" w:themeColor="accent6"/>
                          <w:lang w:eastAsia="ja-JP"/>
                        </w:rPr>
                        <w:t xml:space="preserve"> </w:t>
                      </w:r>
                    </w:p>
                    <w:p w14:paraId="0CF31B8E" w14:textId="70820CDC" w:rsidR="00694478" w:rsidRDefault="00694478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</w:p>
                    <w:p w14:paraId="48344C7B" w14:textId="08E5ADE3" w:rsidR="00694478" w:rsidRPr="00416944" w:rsidRDefault="00694478" w:rsidP="00F8745F">
                      <w:pPr>
                        <w:spacing w:after="0" w:line="240" w:lineRule="auto"/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</w:pPr>
                      <w:r w:rsidRPr="00416944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Soft:</w:t>
                      </w:r>
                    </w:p>
                    <w:p w14:paraId="363C5DA4" w14:textId="0AA77751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Adaptable | Resourceful</w:t>
                      </w:r>
                      <w:r w:rsidR="00A12C0D" w:rsidRPr="000C5A25">
                        <w:rPr>
                          <w:color w:val="4D4D4D" w:themeColor="accent6"/>
                        </w:rPr>
                        <w:t xml:space="preserve"> |</w:t>
                      </w:r>
                    </w:p>
                    <w:p w14:paraId="3F7F39CA" w14:textId="4135DE9B" w:rsidR="00A12C0D" w:rsidRPr="000C5A25" w:rsidRDefault="00A12C0D" w:rsidP="00A12C0D">
                      <w:pPr>
                        <w:spacing w:after="0" w:line="240" w:lineRule="auto"/>
                        <w:rPr>
                          <w:color w:val="4D4D4D" w:themeColor="accent6"/>
                        </w:rPr>
                      </w:pPr>
                      <w:proofErr w:type="spellStart"/>
                      <w:r w:rsidRPr="000C5A25">
                        <w:rPr>
                          <w:color w:val="4D4D4D" w:themeColor="accent6"/>
                        </w:rPr>
                        <w:t>Organised</w:t>
                      </w:r>
                      <w:proofErr w:type="spellEnd"/>
                      <w:r w:rsidRPr="000C5A25">
                        <w:rPr>
                          <w:color w:val="4D4D4D" w:themeColor="accent6"/>
                        </w:rPr>
                        <w:t xml:space="preserve"> | Empath</w:t>
                      </w:r>
                      <w:r w:rsidR="00EC556B" w:rsidRPr="000C5A25">
                        <w:rPr>
                          <w:color w:val="4D4D4D" w:themeColor="accent6"/>
                        </w:rPr>
                        <w:t>etic</w:t>
                      </w:r>
                    </w:p>
                    <w:p w14:paraId="6E1D6F1C" w14:textId="1FDAC2C8" w:rsidR="00D4187F" w:rsidRDefault="00604A71" w:rsidP="00D4187F">
                      <w:pPr>
                        <w:pStyle w:val="Heading2"/>
                      </w:pPr>
                      <w:r>
                        <w:t>C</w:t>
                      </w:r>
                      <w:r w:rsidR="00D4187F">
                        <w:t>ontact</w:t>
                      </w:r>
                    </w:p>
                    <w:p w14:paraId="3E7AAFF1" w14:textId="2D9B9D97" w:rsidR="00604A71" w:rsidRPr="000C5A25" w:rsidRDefault="005812F3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 xml:space="preserve">Address: </w:t>
                      </w:r>
                      <w:r w:rsidR="00604A71" w:rsidRPr="000C5A25">
                        <w:rPr>
                          <w:color w:val="4D4D4D" w:themeColor="accent6"/>
                        </w:rPr>
                        <w:t>Exeter, willing to relocate</w:t>
                      </w:r>
                    </w:p>
                    <w:p w14:paraId="004D8228" w14:textId="00695F28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Number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r w:rsidR="00604A71" w:rsidRPr="000C5A25">
                        <w:rPr>
                          <w:color w:val="4D4D4D" w:themeColor="accent6"/>
                        </w:rPr>
                        <w:t>07908735897</w:t>
                      </w:r>
                    </w:p>
                    <w:p w14:paraId="52599FD8" w14:textId="718BB65F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Email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5" w:history="1"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sarahkvburnett@btinternet.com</w:t>
                        </w:r>
                      </w:hyperlink>
                    </w:p>
                    <w:p w14:paraId="0FD759B7" w14:textId="2BAFEEC5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GitHub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6" w:history="1">
                        <w:proofErr w:type="spellStart"/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</w:t>
                        </w:r>
                        <w:proofErr w:type="spellEnd"/>
                      </w:hyperlink>
                      <w:r w:rsidRPr="000C5A25">
                        <w:rPr>
                          <w:color w:val="4D4D4D" w:themeColor="accent6"/>
                        </w:rPr>
                        <w:t xml:space="preserve"> </w:t>
                      </w:r>
                    </w:p>
                    <w:p w14:paraId="336C3227" w14:textId="69B327B1" w:rsidR="005812F3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LinkedIn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7" w:history="1">
                        <w:proofErr w:type="spellStart"/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</w:t>
                        </w:r>
                        <w:proofErr w:type="spellEnd"/>
                      </w:hyperlink>
                    </w:p>
                    <w:p w14:paraId="243E4357" w14:textId="79DBCBB5" w:rsidR="001F7B4D" w:rsidRDefault="00D4187F" w:rsidP="00D4187F">
                      <w:pPr>
                        <w:pStyle w:val="Heading2"/>
                      </w:pPr>
                      <w:r>
                        <w:t>Interests</w:t>
                      </w:r>
                    </w:p>
                    <w:p w14:paraId="0022D7C4" w14:textId="7736A69A" w:rsidR="00694478" w:rsidRDefault="00694478" w:rsidP="00D4187F">
                      <w:pPr>
                        <w:pStyle w:val="Heading2"/>
                      </w:pPr>
                    </w:p>
                    <w:p w14:paraId="1EC45BBE" w14:textId="5B5F11A8" w:rsidR="00694478" w:rsidRDefault="00694478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>
                        <w:rPr>
                          <w:color w:val="4D4D4D" w:themeColor="accent6"/>
                        </w:rPr>
                        <w:t>Web development</w:t>
                      </w:r>
                    </w:p>
                    <w:p w14:paraId="446F5FA2" w14:textId="06A26333" w:rsidR="00D4187F" w:rsidRPr="000C5A25" w:rsidRDefault="00604A71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Coaching</w:t>
                      </w:r>
                      <w:r w:rsidR="00A12C0D" w:rsidRPr="000C5A25">
                        <w:rPr>
                          <w:color w:val="4D4D4D" w:themeColor="accent6"/>
                        </w:rPr>
                        <w:t>/Mentoring</w:t>
                      </w:r>
                    </w:p>
                    <w:p w14:paraId="72376AFE" w14:textId="7E036574" w:rsidR="00604A71" w:rsidRPr="000C5A25" w:rsidRDefault="00604A71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Mindfulness</w:t>
                      </w:r>
                      <w:r w:rsidR="00A12C0D" w:rsidRPr="000C5A25">
                        <w:rPr>
                          <w:color w:val="4D4D4D" w:themeColor="accent6"/>
                        </w:rPr>
                        <w:t xml:space="preserve"> &amp; </w:t>
                      </w:r>
                      <w:r w:rsidRPr="000C5A25">
                        <w:rPr>
                          <w:color w:val="4D4D4D" w:themeColor="accent6"/>
                        </w:rPr>
                        <w:t>Yoga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F8745F" w:rsidRPr="000C5A25">
        <w:rPr>
          <w:color w:val="4D4D4D" w:themeColor="accent6"/>
        </w:rPr>
        <w:t>EXperience</w:t>
      </w:r>
    </w:p>
    <w:p w14:paraId="0845C1A2" w14:textId="2C8BAF7D" w:rsidR="001F7B4D" w:rsidRPr="000C5A25" w:rsidRDefault="00E36DBB" w:rsidP="00D70063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 xml:space="preserve">FREELANCE </w:t>
      </w:r>
      <w:r w:rsidR="001F7B4D" w:rsidRPr="000C5A25">
        <w:rPr>
          <w:color w:val="4D4D4D" w:themeColor="accent6"/>
        </w:rPr>
        <w:t>Qualtrics Programmer</w:t>
      </w:r>
    </w:p>
    <w:p w14:paraId="54D7C371" w14:textId="52E3CD3F" w:rsidR="00D70063" w:rsidRPr="000C5A25" w:rsidRDefault="001F7B4D" w:rsidP="00D70063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Clinical Trials Unit, University of Exeter</w:t>
      </w:r>
    </w:p>
    <w:p w14:paraId="7471B996" w14:textId="216E82A1" w:rsidR="00D70063" w:rsidRPr="000C5A25" w:rsidRDefault="00556717" w:rsidP="00D70063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august 20</w:t>
      </w:r>
      <w:r w:rsidR="001F7B4D" w:rsidRPr="000C5A25">
        <w:rPr>
          <w:color w:val="4D4D4D" w:themeColor="accent6"/>
        </w:rPr>
        <w:t>20</w:t>
      </w:r>
      <w:r w:rsidRPr="000C5A25">
        <w:rPr>
          <w:color w:val="4D4D4D" w:themeColor="accent6"/>
        </w:rPr>
        <w:t>-present</w:t>
      </w:r>
    </w:p>
    <w:p w14:paraId="0F0D436C" w14:textId="2D74661A" w:rsidR="00587EC8" w:rsidRPr="00587EC8" w:rsidRDefault="001F7B4D" w:rsidP="00587EC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Rapidly developed and customised survey for </w:t>
      </w:r>
      <w:hyperlink r:id="rId18" w:history="1">
        <w:r w:rsidR="00256E94" w:rsidRPr="008C774E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val="en-GB" w:eastAsia="en-GB"/>
          </w:rPr>
          <w:t>COVID-NURSE</w:t>
        </w:r>
      </w:hyperlink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</w:t>
      </w:r>
    </w:p>
    <w:p w14:paraId="7F29E433" w14:textId="22938F16" w:rsidR="001F7B4D" w:rsidRPr="000C5A25" w:rsidRDefault="00581FB7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</w:t>
      </w:r>
      <w:r w:rsidR="001F7B4D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onfigured new appointment software</w:t>
      </w:r>
      <w:r w:rsidR="00256E94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for </w:t>
      </w:r>
      <w:hyperlink r:id="rId19" w:history="1">
        <w:r w:rsidR="00256E94" w:rsidRPr="008C774E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val="en-GB" w:eastAsia="en-GB"/>
          </w:rPr>
          <w:t>COVID-</w:t>
        </w:r>
        <w:r w:rsidR="008C774E" w:rsidRPr="008C774E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val="en-GB" w:eastAsia="en-GB"/>
          </w:rPr>
          <w:t>BRACE</w:t>
        </w:r>
      </w:hyperlink>
    </w:p>
    <w:p w14:paraId="052464E1" w14:textId="7BC88608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Demonstrated software </w:t>
      </w:r>
      <w:r w:rsidR="00643F82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to teach research team</w:t>
      </w:r>
    </w:p>
    <w:p w14:paraId="603EB206" w14:textId="567BCBBD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Flexibly responding </w:t>
      </w:r>
      <w:r w:rsidR="00A16687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to 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and acting on client emails</w:t>
      </w:r>
      <w:r w:rsidR="00E36DBB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to deadlines</w:t>
      </w:r>
    </w:p>
    <w:p w14:paraId="0A5F0AC9" w14:textId="3152C20C" w:rsidR="008F5806" w:rsidRPr="00A361EE" w:rsidRDefault="00E36DBB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Regularly </w:t>
      </w:r>
      <w:r w:rsidR="00694478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commended with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repeat offers of work</w:t>
      </w:r>
    </w:p>
    <w:p w14:paraId="258A4B77" w14:textId="77777777" w:rsidR="00D70063" w:rsidRPr="000C5A25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1FE0F174" w14:textId="10FEB623" w:rsidR="001F7B4D" w:rsidRPr="000C5A25" w:rsidRDefault="001F7B4D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Qualtrics and Data assistant</w:t>
      </w:r>
    </w:p>
    <w:p w14:paraId="4956A07C" w14:textId="6AECD22D" w:rsidR="001F7B4D" w:rsidRPr="000C5A25" w:rsidRDefault="001F7B4D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Mood disorders center, univer</w:t>
      </w:r>
      <w:r w:rsidR="00F8745F" w:rsidRPr="000C5A25">
        <w:rPr>
          <w:color w:val="4D4D4D" w:themeColor="accent6"/>
        </w:rPr>
        <w:t>SI</w:t>
      </w:r>
      <w:r w:rsidRPr="000C5A25">
        <w:rPr>
          <w:color w:val="4D4D4D" w:themeColor="accent6"/>
        </w:rPr>
        <w:t>ty of exeter</w:t>
      </w:r>
    </w:p>
    <w:p w14:paraId="06B38D4C" w14:textId="224FD320" w:rsidR="00D70063" w:rsidRPr="000C5A25" w:rsidRDefault="001F7B4D" w:rsidP="00D70063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JULY</w:t>
      </w:r>
      <w:r w:rsidR="00556717" w:rsidRPr="000C5A25">
        <w:rPr>
          <w:color w:val="4D4D4D" w:themeColor="accent6"/>
        </w:rPr>
        <w:t xml:space="preserve"> 201</w:t>
      </w:r>
      <w:r w:rsidR="00F8745F" w:rsidRPr="000C5A25">
        <w:rPr>
          <w:color w:val="4D4D4D" w:themeColor="accent6"/>
        </w:rPr>
        <w:t>9</w:t>
      </w:r>
      <w:r w:rsidR="00556717" w:rsidRPr="000C5A25">
        <w:rPr>
          <w:color w:val="4D4D4D" w:themeColor="accent6"/>
        </w:rPr>
        <w:t>-</w:t>
      </w:r>
      <w:r w:rsidR="00A12C0D" w:rsidRPr="000C5A25">
        <w:rPr>
          <w:color w:val="4D4D4D" w:themeColor="accent6"/>
        </w:rPr>
        <w:t>PRESENT</w:t>
      </w:r>
    </w:p>
    <w:p w14:paraId="5D75C993" w14:textId="2A03E6CC" w:rsidR="00694478" w:rsidRPr="00694478" w:rsidRDefault="008C24B2" w:rsidP="0069447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Autonomously b</w:t>
      </w:r>
      <w:r w:rsidR="001F7B4D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uilt 4 100-page screening surveys</w:t>
      </w:r>
      <w:r w:rsidR="008C774E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for </w:t>
      </w:r>
      <w:hyperlink r:id="rId20" w:history="1">
        <w:r w:rsidR="008C774E" w:rsidRPr="008C774E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val="en-GB" w:eastAsia="en-GB"/>
          </w:rPr>
          <w:t>ECoWeB</w:t>
        </w:r>
      </w:hyperlink>
    </w:p>
    <w:p w14:paraId="5474D1D9" w14:textId="5914ACD8" w:rsidR="00694478" w:rsidRPr="00694478" w:rsidRDefault="008C24B2" w:rsidP="0069447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</w:t>
      </w:r>
      <w:r w:rsidR="00694478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ding custom code to better meet research requirements</w:t>
      </w:r>
    </w:p>
    <w:p w14:paraId="5F729003" w14:textId="07C0CB97" w:rsidR="00694478" w:rsidRPr="00A16687" w:rsidRDefault="00694478" w:rsidP="0069447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Added translation </w:t>
      </w:r>
      <w:r w:rsidR="00E175D0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for</w:t>
      </w: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4 different languages</w:t>
      </w:r>
    </w:p>
    <w:p w14:paraId="1754CDAA" w14:textId="1DEA6063" w:rsidR="00A16687" w:rsidRPr="00643F82" w:rsidRDefault="00A16687" w:rsidP="00A1668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Set up email distributions upon survey conditions</w:t>
      </w:r>
    </w:p>
    <w:p w14:paraId="00EC439C" w14:textId="158D90DB" w:rsidR="00694478" w:rsidRPr="000C5A25" w:rsidRDefault="00694478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Using Qualtrics API to</w:t>
      </w:r>
      <w:r w:rsidR="00A16687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</w:t>
      </w: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view, update and delete responses</w:t>
      </w:r>
    </w:p>
    <w:p w14:paraId="64F45DBB" w14:textId="6E4CA552" w:rsidR="001F7B4D" w:rsidRPr="0069447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Collaborating with internal and external IT teams</w:t>
      </w:r>
    </w:p>
    <w:p w14:paraId="0D6F1C0D" w14:textId="3C6D5275" w:rsidR="00694478" w:rsidRPr="000C5A25" w:rsidRDefault="00694478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Ensured survey and associated websites</w:t>
      </w:r>
      <w:r w:rsidR="00A16687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met</w:t>
      </w: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GDPR complian</w:t>
      </w:r>
      <w:r w:rsidR="00A16687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ce</w:t>
      </w:r>
    </w:p>
    <w:p w14:paraId="1BC88CE7" w14:textId="0A691CBD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Unit and </w:t>
      </w:r>
      <w:r w:rsidR="00E175D0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end-to-end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testing of surveys and reporting system</w:t>
      </w:r>
    </w:p>
    <w:p w14:paraId="77D23F73" w14:textId="1B2A4211" w:rsidR="001F7B4D" w:rsidRPr="00694478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Reporting progress back to team and implementing feedback</w:t>
      </w:r>
    </w:p>
    <w:p w14:paraId="6448035D" w14:textId="77777777" w:rsidR="00E175D0" w:rsidRPr="00694478" w:rsidRDefault="00E175D0" w:rsidP="00E175D0">
      <w:p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</w:p>
    <w:p w14:paraId="2805DDF2" w14:textId="62630BA3" w:rsidR="001F7B4D" w:rsidRPr="000C5A25" w:rsidRDefault="00F8745F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RESEARCH ASSISTANT</w:t>
      </w:r>
    </w:p>
    <w:p w14:paraId="042066FB" w14:textId="43AD6572" w:rsidR="001F7B4D" w:rsidRPr="000C5A25" w:rsidRDefault="00F8745F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PSYCHOLOGY</w:t>
      </w:r>
      <w:r w:rsidR="001F7B4D" w:rsidRPr="000C5A25">
        <w:rPr>
          <w:color w:val="4D4D4D" w:themeColor="accent6"/>
        </w:rPr>
        <w:t>, univer</w:t>
      </w:r>
      <w:r w:rsidRPr="000C5A25">
        <w:rPr>
          <w:color w:val="4D4D4D" w:themeColor="accent6"/>
        </w:rPr>
        <w:t>SI</w:t>
      </w:r>
      <w:r w:rsidR="001F7B4D" w:rsidRPr="000C5A25">
        <w:rPr>
          <w:color w:val="4D4D4D" w:themeColor="accent6"/>
        </w:rPr>
        <w:t>ty of exeter</w:t>
      </w:r>
    </w:p>
    <w:p w14:paraId="6A1B6B65" w14:textId="5AAA77F2" w:rsidR="001F7B4D" w:rsidRPr="000C5A25" w:rsidRDefault="00A12C0D" w:rsidP="001F7B4D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OCTOBer</w:t>
      </w:r>
      <w:r w:rsidR="001F7B4D" w:rsidRPr="000C5A25">
        <w:rPr>
          <w:color w:val="4D4D4D" w:themeColor="accent6"/>
        </w:rPr>
        <w:t xml:space="preserve"> 201</w:t>
      </w:r>
      <w:r w:rsidRPr="000C5A25">
        <w:rPr>
          <w:color w:val="4D4D4D" w:themeColor="accent6"/>
        </w:rPr>
        <w:t>9</w:t>
      </w:r>
      <w:r w:rsidR="001F7B4D" w:rsidRPr="000C5A25">
        <w:rPr>
          <w:color w:val="4D4D4D" w:themeColor="accent6"/>
        </w:rPr>
        <w:t>-ju</w:t>
      </w:r>
      <w:r w:rsidRPr="000C5A25">
        <w:rPr>
          <w:color w:val="4D4D4D" w:themeColor="accent6"/>
        </w:rPr>
        <w:t>NE</w:t>
      </w:r>
      <w:r w:rsidR="001F7B4D" w:rsidRPr="000C5A25">
        <w:rPr>
          <w:color w:val="4D4D4D" w:themeColor="accent6"/>
        </w:rPr>
        <w:t xml:space="preserve"> 20</w:t>
      </w:r>
      <w:r w:rsidRPr="000C5A25">
        <w:rPr>
          <w:color w:val="4D4D4D" w:themeColor="accent6"/>
        </w:rPr>
        <w:t>20</w:t>
      </w:r>
    </w:p>
    <w:p w14:paraId="4A85F789" w14:textId="728E2851" w:rsidR="00F8745F" w:rsidRPr="000C5A25" w:rsidRDefault="00336E57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Conducted extensive </w:t>
      </w:r>
      <w:r w:rsidR="00416944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psychological (thinking styles) and physiological (heart rate/ skin conductance) 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experiment with</w:t>
      </w:r>
      <w:r w:rsidR="00F8745F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over 50 participants</w:t>
      </w:r>
    </w:p>
    <w:p w14:paraId="4EB1B1F7" w14:textId="0D5633AC" w:rsidR="00F8745F" w:rsidRPr="000C5A25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Data entry, cleaning and </w:t>
      </w:r>
      <w:r w:rsidR="00416944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analysis including ECG </w:t>
      </w:r>
      <w:r w:rsidR="00E36DBB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with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Excel/</w:t>
      </w:r>
      <w:r w:rsidR="00365DBB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SPSS</w:t>
      </w:r>
    </w:p>
    <w:p w14:paraId="2F137091" w14:textId="1374EE64" w:rsidR="001F7B4D" w:rsidRPr="00992C38" w:rsidRDefault="00F8745F" w:rsidP="007406C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Developed macros for more efficient data </w:t>
      </w:r>
      <w:proofErr w:type="spellStart"/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preprocessing</w:t>
      </w:r>
      <w:proofErr w:type="spellEnd"/>
    </w:p>
    <w:p w14:paraId="3CFB3E89" w14:textId="77777777" w:rsidR="00992C38" w:rsidRPr="000C5A25" w:rsidRDefault="00992C38" w:rsidP="00992C3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Trained and managed undergraduate interns working on project</w:t>
      </w:r>
    </w:p>
    <w:p w14:paraId="08ADD130" w14:textId="0F108D53" w:rsidR="00416944" w:rsidRPr="00416944" w:rsidRDefault="00416944" w:rsidP="0041694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Designed and built tutorial website</w:t>
      </w:r>
    </w:p>
    <w:p w14:paraId="090A7030" w14:textId="7EEB5DAA" w:rsidR="00416944" w:rsidRPr="00416944" w:rsidRDefault="00416944" w:rsidP="0041694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Offered work after interning on prior trial for over 18 months</w:t>
      </w:r>
    </w:p>
    <w:p w14:paraId="781433B3" w14:textId="6BBE122C" w:rsidR="001F7B4D" w:rsidRPr="000C5A25" w:rsidRDefault="001F7B4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sdt>
      <w:sdtPr>
        <w:rPr>
          <w:color w:val="4D4D4D" w:themeColor="accent6"/>
        </w:rPr>
        <w:id w:val="1745452497"/>
        <w:placeholder>
          <w:docPart w:val="3C1F980457CD4EB1B15C279A7AA21F4B"/>
        </w:placeholder>
        <w:temporary/>
        <w:showingPlcHdr/>
        <w15:appearance w15:val="hidden"/>
      </w:sdtPr>
      <w:sdtEndPr/>
      <w:sdtContent>
        <w:p w14:paraId="48009AA4" w14:textId="77777777" w:rsidR="00D70063" w:rsidRPr="000C5A25" w:rsidRDefault="00D70063" w:rsidP="00D70063">
          <w:pPr>
            <w:pStyle w:val="Heading3"/>
            <w:rPr>
              <w:color w:val="4D4D4D" w:themeColor="accent6"/>
            </w:rPr>
          </w:pPr>
          <w:r w:rsidRPr="000C5A25">
            <w:rPr>
              <w:color w:val="4D4D4D" w:themeColor="accent6"/>
            </w:rPr>
            <w:t>Education</w:t>
          </w:r>
        </w:p>
      </w:sdtContent>
    </w:sdt>
    <w:p w14:paraId="237B1E62" w14:textId="645FEEFF" w:rsidR="001F7B4D" w:rsidRPr="000C5A25" w:rsidRDefault="001F7B4D" w:rsidP="00D4187F">
      <w:pPr>
        <w:spacing w:after="0"/>
        <w:rPr>
          <w:color w:val="4D4D4D" w:themeColor="accent6"/>
        </w:rPr>
      </w:pPr>
      <w:r w:rsidRPr="000C5A25">
        <w:rPr>
          <w:rStyle w:val="Heading4Char"/>
          <w:color w:val="4D4D4D" w:themeColor="accent6"/>
        </w:rPr>
        <w:t>BSc (hons) Psychology</w:t>
      </w:r>
      <w:r w:rsidR="00A12C0D" w:rsidRPr="000C5A25">
        <w:rPr>
          <w:rStyle w:val="Heading4Char"/>
          <w:color w:val="4D4D4D" w:themeColor="accent6"/>
        </w:rPr>
        <w:t xml:space="preserve"> - 2.1</w:t>
      </w:r>
      <w:r w:rsidR="00556717" w:rsidRPr="000C5A25">
        <w:rPr>
          <w:color w:val="4D4D4D" w:themeColor="accent6"/>
        </w:rPr>
        <w:t xml:space="preserve"> </w:t>
      </w:r>
    </w:p>
    <w:p w14:paraId="5A3957A0" w14:textId="64E30233" w:rsidR="00D70063" w:rsidRPr="000C5A25" w:rsidRDefault="001F7B4D" w:rsidP="00D4187F">
      <w:pPr>
        <w:spacing w:after="0"/>
        <w:rPr>
          <w:color w:val="4D4D4D" w:themeColor="accent6"/>
        </w:rPr>
      </w:pPr>
      <w:r w:rsidRPr="000C5A25">
        <w:rPr>
          <w:rStyle w:val="SubtitleChar"/>
          <w:color w:val="4D4D4D" w:themeColor="accent6"/>
        </w:rPr>
        <w:t>University of Exeter</w:t>
      </w:r>
    </w:p>
    <w:p w14:paraId="64E36AFE" w14:textId="4CBFF43D" w:rsidR="00D4187F" w:rsidRPr="000C5A25" w:rsidRDefault="00556717" w:rsidP="00D4187F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june 201</w:t>
      </w:r>
      <w:r w:rsidR="001F7B4D" w:rsidRPr="000C5A25">
        <w:rPr>
          <w:color w:val="4D4D4D" w:themeColor="accent6"/>
        </w:rPr>
        <w:t>9</w:t>
      </w:r>
    </w:p>
    <w:p w14:paraId="29A73F47" w14:textId="0A96A7CA" w:rsidR="001F7B4D" w:rsidRDefault="001F7B4D" w:rsidP="00A12C0D">
      <w:pPr>
        <w:pStyle w:val="ListParagraph"/>
        <w:numPr>
          <w:ilvl w:val="0"/>
          <w:numId w:val="6"/>
        </w:numPr>
        <w:spacing w:after="0"/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</w:pPr>
      <w:r w:rsidRPr="000C5A25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 xml:space="preserve">Modules in learning, mindfulness and human </w:t>
      </w:r>
      <w:proofErr w:type="spellStart"/>
      <w:r w:rsidRPr="000C5A25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>behaviour</w:t>
      </w:r>
      <w:proofErr w:type="spellEnd"/>
      <w:r w:rsidRPr="000C5A25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 xml:space="preserve"> </w:t>
      </w:r>
    </w:p>
    <w:p w14:paraId="50AF9E2A" w14:textId="19C3403A" w:rsidR="00694478" w:rsidRPr="000C5A25" w:rsidRDefault="0065797D" w:rsidP="00A12C0D">
      <w:pPr>
        <w:pStyle w:val="ListParagraph"/>
        <w:numPr>
          <w:ilvl w:val="0"/>
          <w:numId w:val="6"/>
        </w:numPr>
        <w:spacing w:after="0"/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</w:pPr>
      <w:r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>Completed additional Biochemistry modules</w:t>
      </w:r>
    </w:p>
    <w:sectPr w:rsidR="00694478" w:rsidRPr="000C5A25" w:rsidSect="00FD7C04">
      <w:headerReference w:type="default" r:id="rId2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C9D5F" w14:textId="77777777" w:rsidR="00D86FFD" w:rsidRDefault="00D86FFD" w:rsidP="00187B92">
      <w:pPr>
        <w:spacing w:after="0" w:line="240" w:lineRule="auto"/>
      </w:pPr>
      <w:r>
        <w:separator/>
      </w:r>
    </w:p>
  </w:endnote>
  <w:endnote w:type="continuationSeparator" w:id="0">
    <w:p w14:paraId="22EC8C15" w14:textId="77777777" w:rsidR="00D86FFD" w:rsidRDefault="00D86FF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9BE5D" w14:textId="77777777" w:rsidR="00D86FFD" w:rsidRDefault="00D86FFD" w:rsidP="00187B92">
      <w:pPr>
        <w:spacing w:after="0" w:line="240" w:lineRule="auto"/>
      </w:pPr>
      <w:r>
        <w:separator/>
      </w:r>
    </w:p>
  </w:footnote>
  <w:footnote w:type="continuationSeparator" w:id="0">
    <w:p w14:paraId="1F54A6EF" w14:textId="77777777" w:rsidR="00D86FFD" w:rsidRDefault="00D86FF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828B3D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C991E0E" wp14:editId="0922BDA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6E6E6E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1CFED9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1128D0E8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5E308A7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30DAD4E2" w14:textId="77777777" w:rsidR="009F0771" w:rsidRDefault="00D86FF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991E0E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6E6E6E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1CFED9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1128D0E8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5E308A7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30DAD4E2" w14:textId="77777777" w:rsidR="009F0771" w:rsidRDefault="00D86FF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4F5"/>
    <w:multiLevelType w:val="multilevel"/>
    <w:tmpl w:val="331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87DB3"/>
    <w:multiLevelType w:val="multilevel"/>
    <w:tmpl w:val="0E6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629E8"/>
    <w:multiLevelType w:val="multilevel"/>
    <w:tmpl w:val="A57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9456F"/>
    <w:multiLevelType w:val="hybridMultilevel"/>
    <w:tmpl w:val="CA72165E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1FAE"/>
    <w:multiLevelType w:val="hybridMultilevel"/>
    <w:tmpl w:val="C7ACBBD6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4C7F"/>
    <w:multiLevelType w:val="hybridMultilevel"/>
    <w:tmpl w:val="F78EAE0C"/>
    <w:lvl w:ilvl="0" w:tplc="8918E0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1"/>
    <w:rsid w:val="000A45A2"/>
    <w:rsid w:val="000C5A25"/>
    <w:rsid w:val="001007D2"/>
    <w:rsid w:val="00113D11"/>
    <w:rsid w:val="001340F5"/>
    <w:rsid w:val="00157B6F"/>
    <w:rsid w:val="00187B92"/>
    <w:rsid w:val="001F7B4D"/>
    <w:rsid w:val="002159D7"/>
    <w:rsid w:val="00216BA2"/>
    <w:rsid w:val="00256E94"/>
    <w:rsid w:val="00293B83"/>
    <w:rsid w:val="002C0739"/>
    <w:rsid w:val="002C4160"/>
    <w:rsid w:val="002F64D7"/>
    <w:rsid w:val="00336E57"/>
    <w:rsid w:val="00365DBB"/>
    <w:rsid w:val="0039505A"/>
    <w:rsid w:val="00416944"/>
    <w:rsid w:val="00431971"/>
    <w:rsid w:val="0044748F"/>
    <w:rsid w:val="00486E5D"/>
    <w:rsid w:val="0052550A"/>
    <w:rsid w:val="00556717"/>
    <w:rsid w:val="005812F3"/>
    <w:rsid w:val="00581FB7"/>
    <w:rsid w:val="00581FC8"/>
    <w:rsid w:val="00587EC8"/>
    <w:rsid w:val="005A1AD3"/>
    <w:rsid w:val="005F41D0"/>
    <w:rsid w:val="00604A71"/>
    <w:rsid w:val="00611FCE"/>
    <w:rsid w:val="00614B25"/>
    <w:rsid w:val="00624D37"/>
    <w:rsid w:val="00643F82"/>
    <w:rsid w:val="00652FFB"/>
    <w:rsid w:val="0065797D"/>
    <w:rsid w:val="00694478"/>
    <w:rsid w:val="006A3CE7"/>
    <w:rsid w:val="006B6D95"/>
    <w:rsid w:val="006B7EEF"/>
    <w:rsid w:val="007660F3"/>
    <w:rsid w:val="00802841"/>
    <w:rsid w:val="00877C8A"/>
    <w:rsid w:val="00882E2C"/>
    <w:rsid w:val="008C24B2"/>
    <w:rsid w:val="008C33FB"/>
    <w:rsid w:val="008C774E"/>
    <w:rsid w:val="008F5806"/>
    <w:rsid w:val="00952ECD"/>
    <w:rsid w:val="00992C38"/>
    <w:rsid w:val="009B4CC8"/>
    <w:rsid w:val="00A12C0D"/>
    <w:rsid w:val="00A16687"/>
    <w:rsid w:val="00A361EE"/>
    <w:rsid w:val="00AF7BCF"/>
    <w:rsid w:val="00D1599B"/>
    <w:rsid w:val="00D4187F"/>
    <w:rsid w:val="00D460EA"/>
    <w:rsid w:val="00D70063"/>
    <w:rsid w:val="00D86FFD"/>
    <w:rsid w:val="00E175D0"/>
    <w:rsid w:val="00E36DBB"/>
    <w:rsid w:val="00EA0BE6"/>
    <w:rsid w:val="00EC556B"/>
    <w:rsid w:val="00EE58DE"/>
    <w:rsid w:val="00F157B5"/>
    <w:rsid w:val="00F24F1D"/>
    <w:rsid w:val="00F8745F"/>
    <w:rsid w:val="00FB463A"/>
    <w:rsid w:val="00FD7C04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6E6E6E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12C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80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arahkvburnett" TargetMode="External"/><Relationship Id="rId18" Type="http://schemas.openxmlformats.org/officeDocument/2006/relationships/hyperlink" Target="http://blogs.exeter.ac.uk/covid-nurs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sarahkvburnett@btinternet.com" TargetMode="External"/><Relationship Id="rId17" Type="http://schemas.openxmlformats.org/officeDocument/2006/relationships/hyperlink" Target="https://linkedin.com/in/sarahkvburnet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arahkvburnett" TargetMode="External"/><Relationship Id="rId20" Type="http://schemas.openxmlformats.org/officeDocument/2006/relationships/hyperlink" Target="http://www.ecowebproject.eu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sarahkvburnett@btinternet.com" TargetMode="Externa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://medicine.exeter.ac.uk/research/healthresearch/primarycare/bra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nkedin.com/in/sarahkvburnett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1F980457CD4EB1B15C279A7AA2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D8AE-CE9C-412E-B087-E99604E9ED9A}"/>
      </w:docPartPr>
      <w:docPartBody>
        <w:p w:rsidR="00114BE7" w:rsidRDefault="00882032">
          <w:pPr>
            <w:pStyle w:val="3C1F980457CD4EB1B15C279A7AA21F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5"/>
    <w:rsid w:val="00113ED4"/>
    <w:rsid w:val="00114BE7"/>
    <w:rsid w:val="005174DC"/>
    <w:rsid w:val="006A2376"/>
    <w:rsid w:val="0070093D"/>
    <w:rsid w:val="00882032"/>
    <w:rsid w:val="00AE1FF5"/>
    <w:rsid w:val="00C24727"/>
    <w:rsid w:val="00D944CC"/>
    <w:rsid w:val="00F3765C"/>
    <w:rsid w:val="00F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01CB3525E40CFAF715D1B6D5D5F7A">
    <w:name w:val="87401CB3525E40CFAF715D1B6D5D5F7A"/>
  </w:style>
  <w:style w:type="paragraph" w:customStyle="1" w:styleId="3C1F980457CD4EB1B15C279A7AA21F4B">
    <w:name w:val="3C1F980457CD4EB1B15C279A7AA21F4B"/>
  </w:style>
  <w:style w:type="paragraph" w:customStyle="1" w:styleId="E5D34C668AF04F77B53B328DA259A598">
    <w:name w:val="E5D34C668AF04F77B53B328DA259A598"/>
    <w:rsid w:val="00AE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3F0996-C9BD-4748-B842-194EA870B5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2020-09-16T14:48:00Z</dcterms:created>
  <dcterms:modified xsi:type="dcterms:W3CDTF">2020-09-21T17:01:00Z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